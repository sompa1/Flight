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D29" w:rsidRPr="00355D29" w:rsidRDefault="00C72515" w:rsidP="00355D29">
      <w:pPr>
        <w:pStyle w:val="szakaszcm"/>
      </w:pPr>
      <w:r>
        <w:t>Your first task at EN-CO</w:t>
      </w:r>
    </w:p>
    <w:p w:rsidR="00355D29" w:rsidRDefault="005D28C5" w:rsidP="00355D29">
      <w:pPr>
        <w:pStyle w:val="Heading1"/>
      </w:pPr>
      <w:r>
        <w:t>Task description</w:t>
      </w:r>
    </w:p>
    <w:p w:rsidR="00325C24" w:rsidRDefault="0033056F" w:rsidP="004771A6">
      <w:pPr>
        <w:pStyle w:val="normlszveg"/>
      </w:pPr>
      <w:r>
        <w:t>In this</w:t>
      </w:r>
      <w:r w:rsidR="00325C24">
        <w:t xml:space="preserve"> task you’ll have to write a web application</w:t>
      </w:r>
      <w:r w:rsidR="00FD0D5A">
        <w:t>,</w:t>
      </w:r>
      <w:r w:rsidR="00325C24">
        <w:t xml:space="preserve"> processing and displaying sailplane (engineless aircraft) flights. With your app, pilots will be able to upload thei</w:t>
      </w:r>
      <w:r w:rsidR="00FD0D5A">
        <w:t>r flights to a server where flights</w:t>
      </w:r>
      <w:r w:rsidR="00325C24">
        <w:t xml:space="preserve"> get automatically processed and later approved by an admin.</w:t>
      </w:r>
    </w:p>
    <w:p w:rsidR="00325C24" w:rsidRDefault="00325C24" w:rsidP="004771A6">
      <w:pPr>
        <w:pStyle w:val="normlszveg"/>
      </w:pPr>
      <w:r>
        <w:t xml:space="preserve">While writing the app, you’ll encounter the following topics: processing text and Excel files, working with databases (Entity Framework, LINQ), user authentication (Identity), background processing, </w:t>
      </w:r>
      <w:r w:rsidR="00292F63">
        <w:t xml:space="preserve">and a bit of JavaScript will pop up as well on client side </w:t>
      </w:r>
      <w:r w:rsidR="00292F63">
        <w:sym w:font="Wingdings" w:char="F04A"/>
      </w:r>
    </w:p>
    <w:p w:rsidR="009F1999" w:rsidRDefault="009F1999" w:rsidP="004771A6">
      <w:pPr>
        <w:pStyle w:val="normlszveg"/>
      </w:pPr>
      <w:r>
        <w:t>The look of the site doesn’t really matter, the goal of this task is to practice solving backend problems that often occur in real projects.</w:t>
      </w:r>
    </w:p>
    <w:p w:rsidR="009F1999" w:rsidRDefault="009F1999" w:rsidP="004771A6">
      <w:pPr>
        <w:pStyle w:val="normlszveg"/>
      </w:pPr>
      <w:r>
        <w:t xml:space="preserve">The application can be written over either .NET Framework or .NET Core, it’s up to you </w:t>
      </w:r>
      <w:r>
        <w:sym w:font="Wingdings" w:char="F04A"/>
      </w:r>
    </w:p>
    <w:p w:rsidR="009F1999" w:rsidRDefault="009F1999" w:rsidP="004771A6">
      <w:pPr>
        <w:pStyle w:val="normlszveg"/>
      </w:pPr>
      <w:r>
        <w:t>The exact system functions</w:t>
      </w:r>
      <w:r w:rsidR="0033056F">
        <w:t xml:space="preserve"> menu by menu can be found below. At the end of the document you’ll also find a little help for pro</w:t>
      </w:r>
      <w:r w:rsidR="007225E6">
        <w:t>cessing files containing flight logs</w:t>
      </w:r>
      <w:r w:rsidR="0033056F">
        <w:t>.</w:t>
      </w:r>
    </w:p>
    <w:p w:rsidR="00073674" w:rsidRDefault="001C6AEA" w:rsidP="00073674">
      <w:pPr>
        <w:pStyle w:val="Heading1"/>
      </w:pPr>
      <w:r>
        <w:t>Roles</w:t>
      </w:r>
    </w:p>
    <w:p w:rsidR="00073674" w:rsidRDefault="00DA06AB" w:rsidP="00073674">
      <w:pPr>
        <w:pStyle w:val="Heading2"/>
      </w:pPr>
      <w:r>
        <w:t>Pilot</w:t>
      </w:r>
    </w:p>
    <w:p w:rsidR="00073674" w:rsidRPr="00073674" w:rsidRDefault="003C58E0" w:rsidP="00073674">
      <w:pPr>
        <w:pStyle w:val="normlszveg"/>
      </w:pPr>
      <w:r>
        <w:t>The pilot of the given flight who logs in</w:t>
      </w:r>
      <w:r w:rsidR="00B85AB4">
        <w:t>to</w:t>
      </w:r>
      <w:r>
        <w:t xml:space="preserve"> the app to upload his/her flight. This role requires log</w:t>
      </w:r>
      <w:r w:rsidR="00CF2EA7">
        <w:t xml:space="preserve">ging </w:t>
      </w:r>
      <w:r>
        <w:t>in.</w:t>
      </w:r>
    </w:p>
    <w:p w:rsidR="00073674" w:rsidRDefault="002F5008" w:rsidP="00073674">
      <w:pPr>
        <w:pStyle w:val="Heading2"/>
      </w:pPr>
      <w:r>
        <w:t>Administrator</w:t>
      </w:r>
    </w:p>
    <w:p w:rsidR="005D28A7" w:rsidRPr="004F431A" w:rsidRDefault="002F5008" w:rsidP="004F431A">
      <w:pPr>
        <w:pStyle w:val="normlszveg"/>
      </w:pPr>
      <w:r>
        <w:t>It’s his/her job to approve flights uploaded by pilots. This role requires log</w:t>
      </w:r>
      <w:r w:rsidR="00CF2EA7">
        <w:t xml:space="preserve">ging </w:t>
      </w:r>
      <w:r>
        <w:t>in.</w:t>
      </w:r>
      <w:r w:rsidR="005D28A7">
        <w:br w:type="page"/>
      </w:r>
    </w:p>
    <w:p w:rsidR="005D28A7" w:rsidRPr="005D28A7" w:rsidRDefault="009D19E2" w:rsidP="005D28A7">
      <w:pPr>
        <w:pStyle w:val="Heading1"/>
      </w:pPr>
      <w:r>
        <w:lastRenderedPageBreak/>
        <w:t xml:space="preserve">Menu items </w:t>
      </w:r>
    </w:p>
    <w:p w:rsidR="00355D29" w:rsidRDefault="009D19E2" w:rsidP="00355D29">
      <w:pPr>
        <w:pStyle w:val="Heading2"/>
      </w:pPr>
      <w:r>
        <w:t>Menu items accessible by pilots</w:t>
      </w:r>
    </w:p>
    <w:p w:rsidR="00355D29" w:rsidRDefault="009D19E2" w:rsidP="00355D29">
      <w:pPr>
        <w:pStyle w:val="Heading3"/>
      </w:pPr>
      <w:r>
        <w:t>Logfile upload</w:t>
      </w:r>
    </w:p>
    <w:p w:rsidR="00AB3C87" w:rsidRDefault="00AB3C87" w:rsidP="005D28A7">
      <w:pPr>
        <w:pStyle w:val="normlszveg"/>
      </w:pPr>
      <w:r>
        <w:t xml:space="preserve">The only thing present in the page is a flight uploader. User browses a certain flight log file and then presses the upload button. </w:t>
      </w:r>
      <w:r w:rsidR="007610C4">
        <w:t xml:space="preserve">This sends the file to the server. (upon the </w:t>
      </w:r>
      <w:r w:rsidR="00553636">
        <w:t>completion</w:t>
      </w:r>
      <w:r w:rsidR="007610C4">
        <w:t xml:space="preserve"> of upload the user is presented with a success message on the screen)</w:t>
      </w:r>
    </w:p>
    <w:p w:rsidR="00322B55" w:rsidRDefault="007610C4" w:rsidP="004D3F24">
      <w:pPr>
        <w:pStyle w:val="Heading3"/>
      </w:pPr>
      <w:r>
        <w:t>My flights</w:t>
      </w:r>
    </w:p>
    <w:p w:rsidR="003F1CDA" w:rsidRDefault="003F1CDA" w:rsidP="005D28A7">
      <w:pPr>
        <w:pStyle w:val="normlszveg"/>
      </w:pPr>
      <w:r>
        <w:t>This page displays the flights uploaded by the pilot in a table. As for the implementation of the table, choose the simplest solution, no sorting or paging is needed.</w:t>
      </w:r>
    </w:p>
    <w:p w:rsidR="003F1CDA" w:rsidRDefault="003F1CDA" w:rsidP="005D28A7">
      <w:pPr>
        <w:pStyle w:val="normlszveg"/>
      </w:pPr>
      <w:r>
        <w:t>A row of the table contains the following information:</w:t>
      </w:r>
    </w:p>
    <w:p w:rsidR="003F1CDA" w:rsidRDefault="003F1CDA" w:rsidP="003F1CDA">
      <w:pPr>
        <w:pStyle w:val="normlszveg"/>
        <w:numPr>
          <w:ilvl w:val="0"/>
          <w:numId w:val="37"/>
        </w:numPr>
      </w:pPr>
      <w:r>
        <w:t>Date of flight</w:t>
      </w:r>
    </w:p>
    <w:p w:rsidR="003F1CDA" w:rsidRDefault="003F1CDA" w:rsidP="003F1CDA">
      <w:pPr>
        <w:pStyle w:val="normlszveg"/>
        <w:numPr>
          <w:ilvl w:val="0"/>
          <w:numId w:val="37"/>
        </w:numPr>
      </w:pPr>
      <w:r>
        <w:t>Duration (length of flight in time)</w:t>
      </w:r>
    </w:p>
    <w:p w:rsidR="003F1CDA" w:rsidRDefault="003F1CDA" w:rsidP="003F1CDA">
      <w:pPr>
        <w:pStyle w:val="normlszveg"/>
        <w:numPr>
          <w:ilvl w:val="0"/>
          <w:numId w:val="37"/>
        </w:numPr>
      </w:pPr>
      <w:r>
        <w:t>Place of takeoff</w:t>
      </w:r>
    </w:p>
    <w:p w:rsidR="003F1CDA" w:rsidRDefault="003F1CDA" w:rsidP="003F1CDA">
      <w:pPr>
        <w:pStyle w:val="normlszveg"/>
        <w:numPr>
          <w:ilvl w:val="0"/>
          <w:numId w:val="37"/>
        </w:numPr>
      </w:pPr>
      <w:r>
        <w:t>Place of landing</w:t>
      </w:r>
    </w:p>
    <w:p w:rsidR="003F1CDA" w:rsidRDefault="003F1CDA" w:rsidP="003F1CDA">
      <w:pPr>
        <w:pStyle w:val="normlszveg"/>
        <w:numPr>
          <w:ilvl w:val="0"/>
          <w:numId w:val="37"/>
        </w:numPr>
      </w:pPr>
      <w:r>
        <w:t>Status (under approval, approved, rejected)</w:t>
      </w:r>
    </w:p>
    <w:p w:rsidR="003F1CDA" w:rsidRDefault="003F1CDA" w:rsidP="003F1CDA">
      <w:pPr>
        <w:pStyle w:val="normlszveg"/>
        <w:numPr>
          <w:ilvl w:val="0"/>
          <w:numId w:val="37"/>
        </w:numPr>
      </w:pPr>
      <w:r>
        <w:t>A button for navigating to details view</w:t>
      </w:r>
    </w:p>
    <w:p w:rsidR="00733B65" w:rsidRDefault="00A4739D" w:rsidP="00733B65">
      <w:pPr>
        <w:pStyle w:val="Heading3"/>
      </w:pPr>
      <w:r>
        <w:t>Flight – details view</w:t>
      </w:r>
    </w:p>
    <w:p w:rsidR="00A4739D" w:rsidRDefault="00A4739D" w:rsidP="00733B65">
      <w:pPr>
        <w:pStyle w:val="normlszveg"/>
      </w:pPr>
      <w:r>
        <w:t xml:space="preserve">In the details view one can find the same data that was in the table, plus a map view that displays the flight log as a polyline made from GPS fixes. You may pick </w:t>
      </w:r>
      <w:r w:rsidR="00C73659">
        <w:t>a</w:t>
      </w:r>
      <w:r>
        <w:t xml:space="preserve"> map provider you like the most ( eg. Google Maps, Bing Maps, OpenStreetMap)</w:t>
      </w:r>
    </w:p>
    <w:p w:rsidR="00322B55" w:rsidRDefault="0000066D" w:rsidP="004D3F24">
      <w:pPr>
        <w:pStyle w:val="Heading2"/>
      </w:pPr>
      <w:r>
        <w:t>Menu items accessible by administrators</w:t>
      </w:r>
    </w:p>
    <w:p w:rsidR="00322B55" w:rsidRDefault="002E0146" w:rsidP="004D3F24">
      <w:pPr>
        <w:pStyle w:val="Heading3"/>
      </w:pPr>
      <w:r>
        <w:t>Flights</w:t>
      </w:r>
    </w:p>
    <w:p w:rsidR="00ED1C2A" w:rsidRDefault="00ED1C2A" w:rsidP="005D28A7">
      <w:pPr>
        <w:pStyle w:val="normlszveg"/>
      </w:pPr>
      <w:r>
        <w:t>Th</w:t>
      </w:r>
      <w:r w:rsidR="007F27E9">
        <w:t>e user is presented with a dropd</w:t>
      </w:r>
      <w:r>
        <w:t>o</w:t>
      </w:r>
      <w:r w:rsidR="007F27E9">
        <w:t>w</w:t>
      </w:r>
      <w:r>
        <w:t xml:space="preserve">n on the top of the page with the following items: ’under approval, approved, rejected’. By changing the selected value of the dropdown the table below displays flights with the corresponding status only. </w:t>
      </w:r>
      <w:r w:rsidR="00893E8C">
        <w:t xml:space="preserve"> By default flights with ’under approval’ status </w:t>
      </w:r>
      <w:r w:rsidR="00FD47AB">
        <w:t xml:space="preserve">are </w:t>
      </w:r>
      <w:r w:rsidR="00FD47AB">
        <w:lastRenderedPageBreak/>
        <w:t>displayed</w:t>
      </w:r>
      <w:r w:rsidR="00893E8C">
        <w:t xml:space="preserve"> in the table. Data found in a row of the table is basically the same as described above, but it contains the name of the pilot as well.</w:t>
      </w:r>
    </w:p>
    <w:p w:rsidR="00733B65" w:rsidRDefault="00893E8C" w:rsidP="00733B65">
      <w:pPr>
        <w:pStyle w:val="Heading3"/>
      </w:pPr>
      <w:r>
        <w:t>Flight – detailed view</w:t>
      </w:r>
    </w:p>
    <w:p w:rsidR="00893E8C" w:rsidRDefault="00893E8C" w:rsidP="00733B65">
      <w:pPr>
        <w:pStyle w:val="normlszveg"/>
      </w:pPr>
      <w:r>
        <w:t>This view is basically the same as</w:t>
      </w:r>
      <w:r w:rsidR="0091639F">
        <w:t xml:space="preserve"> that of the pilots’ with the exception of having two extra buttons on the screen (’approve’, ’reject’) if the given flight is in ’under approval’ status.</w:t>
      </w:r>
    </w:p>
    <w:p w:rsidR="0091639F" w:rsidRDefault="0091639F" w:rsidP="00733B65">
      <w:pPr>
        <w:pStyle w:val="normlszveg"/>
      </w:pPr>
      <w:r>
        <w:t xml:space="preserve">Should the admin click on one of these buttons, the flight is transferred into the corresponding </w:t>
      </w:r>
      <w:r w:rsidR="00A328FC">
        <w:t>status</w:t>
      </w:r>
      <w:r>
        <w:t xml:space="preserve"> and the page gets reloaded. (showing the new status after reload)</w:t>
      </w:r>
    </w:p>
    <w:p w:rsidR="0091639F" w:rsidRDefault="0091639F" w:rsidP="00733B65">
      <w:pPr>
        <w:pStyle w:val="normlszveg"/>
      </w:pPr>
      <w:r>
        <w:t>A wireframe of how the page should look like:</w:t>
      </w:r>
      <w:r>
        <w:tab/>
      </w:r>
      <w:r>
        <w:br/>
        <w:t xml:space="preserve">(sorry, had no time to rewrite the labels in the picture </w:t>
      </w:r>
      <w:r>
        <w:sym w:font="Wingdings" w:char="F04A"/>
      </w:r>
      <w:r>
        <w:t xml:space="preserve"> )</w:t>
      </w:r>
    </w:p>
    <w:p w:rsidR="003604F7" w:rsidRDefault="003604F7" w:rsidP="00733B65">
      <w:pPr>
        <w:pStyle w:val="normlszveg"/>
      </w:pPr>
      <w:r>
        <w:rPr>
          <w:noProof/>
          <w:lang w:eastAsia="ko-KR"/>
        </w:rPr>
        <w:drawing>
          <wp:inline distT="0" distB="0" distL="0" distR="0">
            <wp:extent cx="5759450" cy="3686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feladathoz.png"/>
                    <pic:cNvPicPr/>
                  </pic:nvPicPr>
                  <pic:blipFill>
                    <a:blip r:embed="rId8">
                      <a:extLst>
                        <a:ext uri="{28A0092B-C50C-407E-A947-70E740481C1C}">
                          <a14:useLocalDpi xmlns:a14="http://schemas.microsoft.com/office/drawing/2010/main" val="0"/>
                        </a:ext>
                      </a:extLst>
                    </a:blip>
                    <a:stretch>
                      <a:fillRect/>
                    </a:stretch>
                  </pic:blipFill>
                  <pic:spPr>
                    <a:xfrm>
                      <a:off x="0" y="0"/>
                      <a:ext cx="5759450" cy="3686810"/>
                    </a:xfrm>
                    <a:prstGeom prst="rect">
                      <a:avLst/>
                    </a:prstGeom>
                  </pic:spPr>
                </pic:pic>
              </a:graphicData>
            </a:graphic>
          </wp:inline>
        </w:drawing>
      </w:r>
    </w:p>
    <w:p w:rsidR="00EC7C6B" w:rsidRDefault="00EC7C6B">
      <w:pPr>
        <w:spacing w:after="160" w:line="259" w:lineRule="auto"/>
        <w:rPr>
          <w:rFonts w:ascii="Calibri Light" w:hAnsi="Calibri Light"/>
          <w:i/>
          <w:color w:val="404040" w:themeColor="text1" w:themeTint="BF"/>
          <w:sz w:val="28"/>
          <w:szCs w:val="28"/>
        </w:rPr>
      </w:pPr>
      <w:r>
        <w:br w:type="page"/>
      </w:r>
    </w:p>
    <w:p w:rsidR="004A5965" w:rsidRDefault="006C342E" w:rsidP="004A5965">
      <w:pPr>
        <w:pStyle w:val="Heading3"/>
      </w:pPr>
      <w:r>
        <w:lastRenderedPageBreak/>
        <w:t>Airfields</w:t>
      </w:r>
    </w:p>
    <w:p w:rsidR="004E112F" w:rsidRDefault="004E112F" w:rsidP="00733B65">
      <w:pPr>
        <w:pStyle w:val="normlszveg"/>
      </w:pPr>
      <w:r>
        <w:t>Besides flights, the administrator also manages a database of airfields.</w:t>
      </w:r>
      <w:r w:rsidR="0042451C">
        <w:t xml:space="preserve"> (this will start making sense when you see the flight processing task </w:t>
      </w:r>
      <w:r w:rsidR="0042451C">
        <w:sym w:font="Wingdings" w:char="F04A"/>
      </w:r>
      <w:r w:rsidR="0042451C">
        <w:t>) In this menu the admin is able to upload data to the database from an Excel file which contains the following info for each airfield:</w:t>
      </w:r>
    </w:p>
    <w:p w:rsidR="004A5965" w:rsidRDefault="0042451C" w:rsidP="004A5965">
      <w:pPr>
        <w:pStyle w:val="normlszveg"/>
        <w:numPr>
          <w:ilvl w:val="0"/>
          <w:numId w:val="34"/>
        </w:numPr>
      </w:pPr>
      <w:r>
        <w:t>Name</w:t>
      </w:r>
    </w:p>
    <w:p w:rsidR="004A5965" w:rsidRDefault="0042451C" w:rsidP="004A5965">
      <w:pPr>
        <w:pStyle w:val="normlszveg"/>
        <w:numPr>
          <w:ilvl w:val="0"/>
          <w:numId w:val="34"/>
        </w:numPr>
      </w:pPr>
      <w:r>
        <w:t>Latitude</w:t>
      </w:r>
    </w:p>
    <w:p w:rsidR="004A5965" w:rsidRDefault="0042451C" w:rsidP="004A5965">
      <w:pPr>
        <w:pStyle w:val="normlszveg"/>
        <w:numPr>
          <w:ilvl w:val="0"/>
          <w:numId w:val="34"/>
        </w:numPr>
      </w:pPr>
      <w:r>
        <w:t>Longitude</w:t>
      </w:r>
    </w:p>
    <w:p w:rsidR="00764E0D" w:rsidRDefault="00764E0D" w:rsidP="00733B65">
      <w:pPr>
        <w:pStyle w:val="normlszveg"/>
      </w:pPr>
      <w:r>
        <w:t xml:space="preserve">The page itself looks the same as the log uploading page of the pilot, with a sole file uploader </w:t>
      </w:r>
      <w:r w:rsidR="00323877">
        <w:t>control</w:t>
      </w:r>
      <w:r>
        <w:t xml:space="preserve"> and an upload button.</w:t>
      </w:r>
      <w:r w:rsidR="00855291">
        <w:t xml:space="preserve"> By pressing the button the user can upload the Excel file to the server, which gets processed right away, saving the airfields into the database. After the call is returned the user is presented with a success message on the screen.</w:t>
      </w:r>
    </w:p>
    <w:p w:rsidR="005234DF" w:rsidRDefault="00855291" w:rsidP="004A5965">
      <w:pPr>
        <w:pStyle w:val="Heading1"/>
      </w:pPr>
      <w:r>
        <w:t>Processing the GPS log</w:t>
      </w:r>
    </w:p>
    <w:p w:rsidR="00855291" w:rsidRDefault="00855291" w:rsidP="00733B65">
      <w:pPr>
        <w:pStyle w:val="normlszveg"/>
      </w:pPr>
      <w:r>
        <w:t xml:space="preserve">Now that everything is prepared for the arrival of the first log file, let the fun part begin </w:t>
      </w:r>
      <w:r>
        <w:sym w:font="Wingdings" w:char="F04A"/>
      </w:r>
    </w:p>
    <w:p w:rsidR="00855291" w:rsidRDefault="005D00DB" w:rsidP="00733B65">
      <w:pPr>
        <w:pStyle w:val="normlszveg"/>
      </w:pPr>
      <w:r>
        <w:t>As it was mentioned at flight upload, upon pressing the upload button the only thing that happens is that the file gets uploaded to the server. The actual processing of the file will begin afterwards by a background process. (you may choose the background processing library you like the most</w:t>
      </w:r>
      <w:r w:rsidR="005566AA">
        <w:t>, we suggest using Hangfire) The process runs at given intervals (a short interval is favorable for testing purposes) and finds out whether there are uploaded files it should process.</w:t>
      </w:r>
    </w:p>
    <w:p w:rsidR="000A1D35" w:rsidRPr="000A1D35" w:rsidRDefault="000A1D35" w:rsidP="00733B65">
      <w:pPr>
        <w:pStyle w:val="normlszveg"/>
        <w:rPr>
          <w:i/>
        </w:rPr>
      </w:pPr>
      <w:r w:rsidRPr="000A1D35">
        <w:rPr>
          <w:i/>
        </w:rPr>
        <w:t xml:space="preserve">(Hint: when uploading the </w:t>
      </w:r>
      <w:r w:rsidR="009035B3">
        <w:rPr>
          <w:i/>
        </w:rPr>
        <w:t>GPS</w:t>
      </w:r>
      <w:r w:rsidRPr="000A1D35">
        <w:rPr>
          <w:i/>
        </w:rPr>
        <w:t xml:space="preserve"> log, a db log entry should be </w:t>
      </w:r>
      <w:r w:rsidR="005104AD">
        <w:rPr>
          <w:i/>
        </w:rPr>
        <w:t>created</w:t>
      </w:r>
      <w:r w:rsidRPr="000A1D35">
        <w:rPr>
          <w:i/>
        </w:rPr>
        <w:t xml:space="preserve"> that indicates the presence of a file that’s waiting for processing. When the process runs, it checks the content of the table, processes the files belonging to the db entries and clears the table when finished. This way you can always keep track of files waiting to be processed.)</w:t>
      </w:r>
    </w:p>
    <w:p w:rsidR="000A1D35" w:rsidRDefault="000A1D35" w:rsidP="00733B65">
      <w:pPr>
        <w:pStyle w:val="normlszveg"/>
      </w:pPr>
      <w:r>
        <w:t>As long as a log file is not processed neither the pilot nor the admin sees it in their flight lists.</w:t>
      </w:r>
    </w:p>
    <w:p w:rsidR="000A1D35" w:rsidRDefault="005C7206" w:rsidP="00733B65">
      <w:pPr>
        <w:pStyle w:val="normlszveg"/>
      </w:pPr>
      <w:r>
        <w:t>What shall the processing function do?</w:t>
      </w:r>
    </w:p>
    <w:p w:rsidR="00F53B48" w:rsidRDefault="005C7206" w:rsidP="00733B65">
      <w:pPr>
        <w:pStyle w:val="normlszveg"/>
      </w:pPr>
      <w:r>
        <w:t>The GPS log is a simple text file with .igc extension. You may have a look at it with Notepad. Though it contains loads of information on the flight, you’ll only need 2 kinds of records (lines) of it as described below.</w:t>
      </w:r>
    </w:p>
    <w:p w:rsidR="008C0D96" w:rsidRDefault="008C0D96">
      <w:pPr>
        <w:spacing w:after="160" w:line="259" w:lineRule="auto"/>
        <w:rPr>
          <w:rFonts w:ascii="Calibri Light" w:hAnsi="Calibri Light"/>
          <w:color w:val="D51317"/>
          <w:sz w:val="30"/>
          <w:szCs w:val="30"/>
        </w:rPr>
      </w:pPr>
      <w:r>
        <w:br w:type="page"/>
      </w:r>
    </w:p>
    <w:p w:rsidR="00F53B48" w:rsidRDefault="005C7206" w:rsidP="000975FA">
      <w:pPr>
        <w:pStyle w:val="Heading2"/>
      </w:pPr>
      <w:r>
        <w:lastRenderedPageBreak/>
        <w:t>Date record</w:t>
      </w:r>
    </w:p>
    <w:p w:rsidR="000975FA" w:rsidRDefault="005C7206" w:rsidP="00733B65">
      <w:pPr>
        <w:pStyle w:val="normlszveg"/>
      </w:pPr>
      <w:r>
        <w:t>The second line of the file is always going to look like this. This provides the date of flight.</w:t>
      </w:r>
    </w:p>
    <w:p w:rsidR="000975FA" w:rsidRDefault="000975FA" w:rsidP="00733B65">
      <w:pPr>
        <w:pStyle w:val="normlszveg"/>
      </w:pPr>
      <w:r w:rsidRPr="000975FA">
        <w:t>HFDTE250519</w:t>
      </w:r>
    </w:p>
    <w:p w:rsidR="00BB72A3" w:rsidRDefault="00BB72A3" w:rsidP="00733B65">
      <w:pPr>
        <w:pStyle w:val="normlszveg"/>
      </w:pPr>
      <w:r>
        <w:t xml:space="preserve">You may identify this line in the file by its letters. Numbers identify the day the log was created. The format is DDMMYY, </w:t>
      </w:r>
      <w:r w:rsidR="00C93922">
        <w:t>so in this case it’s the 25th</w:t>
      </w:r>
      <w:r>
        <w:t xml:space="preserve"> May, 2019.</w:t>
      </w:r>
    </w:p>
    <w:p w:rsidR="000975FA" w:rsidRDefault="00BB72A3" w:rsidP="00E451BC">
      <w:pPr>
        <w:pStyle w:val="Heading2"/>
      </w:pPr>
      <w:r>
        <w:t>GPS fix rec</w:t>
      </w:r>
      <w:r w:rsidR="000975FA">
        <w:t>ord</w:t>
      </w:r>
    </w:p>
    <w:p w:rsidR="00BB72A3" w:rsidRDefault="00BB72A3" w:rsidP="00733B65">
      <w:pPr>
        <w:pStyle w:val="normlszveg"/>
      </w:pPr>
      <w:r>
        <w:t>This contains a GPS fix describing the position of the sailplane in a given moment. This will make the reconstruction of the flight on a map possible.</w:t>
      </w:r>
    </w:p>
    <w:p w:rsidR="000975FA" w:rsidRDefault="00D95990" w:rsidP="00733B65">
      <w:pPr>
        <w:pStyle w:val="normlszveg"/>
      </w:pPr>
      <w:r>
        <w:t>This is how such a ’B’</w:t>
      </w:r>
      <w:r w:rsidR="00BB72A3">
        <w:t xml:space="preserve"> record looks like:</w:t>
      </w:r>
    </w:p>
    <w:p w:rsidR="000975FA" w:rsidRDefault="000975FA" w:rsidP="00733B65">
      <w:pPr>
        <w:pStyle w:val="normlszveg"/>
      </w:pPr>
      <w:r w:rsidRPr="000975FA">
        <w:rPr>
          <w:b/>
          <w:color w:val="FF0000"/>
        </w:rPr>
        <w:t>B</w:t>
      </w:r>
      <w:r w:rsidRPr="000975FA">
        <w:rPr>
          <w:b/>
          <w:color w:val="CE8D3E" w:themeColor="accent3"/>
        </w:rPr>
        <w:t>104033</w:t>
      </w:r>
      <w:r w:rsidRPr="000975FA">
        <w:rPr>
          <w:b/>
          <w:color w:val="00B050"/>
        </w:rPr>
        <w:t>4619875N</w:t>
      </w:r>
      <w:r w:rsidRPr="000975FA">
        <w:rPr>
          <w:b/>
          <w:color w:val="00B0F0"/>
        </w:rPr>
        <w:t>01844550E</w:t>
      </w:r>
      <w:r w:rsidRPr="000975FA">
        <w:t>A006740071501609</w:t>
      </w:r>
    </w:p>
    <w:p w:rsidR="00B91D6E" w:rsidRDefault="00B91D6E" w:rsidP="00733B65">
      <w:pPr>
        <w:pStyle w:val="normlszveg"/>
        <w:rPr>
          <w:b/>
          <w:color w:val="FF0000"/>
        </w:rPr>
      </w:pPr>
      <w:r w:rsidRPr="00BE2AD9">
        <w:rPr>
          <w:b/>
          <w:color w:val="FF0000"/>
        </w:rPr>
        <w:t>B</w:t>
      </w:r>
      <w:r>
        <w:t>: This identifies this line as a GPS fix. Actually you may discard any record (apart from the date record) tha</w:t>
      </w:r>
      <w:r w:rsidR="00D95990">
        <w:t>t doesn’t begin with B. Though ’B’</w:t>
      </w:r>
      <w:r>
        <w:t xml:space="preserve"> records are in chronological order in the file, bare in mind that there might be </w:t>
      </w:r>
      <w:r w:rsidR="00A50973">
        <w:t>records of other</w:t>
      </w:r>
      <w:r>
        <w:t xml:space="preserve"> types between them.</w:t>
      </w:r>
    </w:p>
    <w:p w:rsidR="00B91D6E" w:rsidRDefault="00B91D6E" w:rsidP="00B91D6E">
      <w:pPr>
        <w:pStyle w:val="normlszveg"/>
        <w:rPr>
          <w:b/>
          <w:color w:val="CE8D3E" w:themeColor="accent3"/>
        </w:rPr>
      </w:pPr>
      <w:r w:rsidRPr="000975FA">
        <w:rPr>
          <w:b/>
          <w:color w:val="CE8D3E" w:themeColor="accent3"/>
        </w:rPr>
        <w:t>104033</w:t>
      </w:r>
      <w:r>
        <w:rPr>
          <w:b/>
          <w:color w:val="CE8D3E" w:themeColor="accent3"/>
        </w:rPr>
        <w:t xml:space="preserve">: </w:t>
      </w:r>
      <w:r>
        <w:t>This provides the UTC time, when the fix was created. This can be resolved as 10 hrs 40 minutes 33 seconds. For the sake of simplicity the ’duration’ field may be computed from the time difference of the first and last fixes of the flight.</w:t>
      </w:r>
    </w:p>
    <w:p w:rsidR="00896164" w:rsidRDefault="00BE2AD9" w:rsidP="00733B65">
      <w:pPr>
        <w:pStyle w:val="normlszveg"/>
      </w:pPr>
      <w:r w:rsidRPr="000975FA">
        <w:rPr>
          <w:b/>
          <w:color w:val="00B050"/>
        </w:rPr>
        <w:t>4619875N</w:t>
      </w:r>
      <w:r>
        <w:rPr>
          <w:b/>
          <w:color w:val="00B050"/>
        </w:rPr>
        <w:t>:</w:t>
      </w:r>
      <w:r w:rsidR="001A26CE">
        <w:rPr>
          <w:b/>
          <w:color w:val="00B050"/>
        </w:rPr>
        <w:t xml:space="preserve"> </w:t>
      </w:r>
      <w:r w:rsidR="00896164">
        <w:t>Latitude of the coordinate</w:t>
      </w:r>
      <w:r w:rsidR="001A26CE">
        <w:t xml:space="preserve">. </w:t>
      </w:r>
      <w:r w:rsidR="00896164">
        <w:t>Resolution</w:t>
      </w:r>
      <w:r w:rsidR="001A26CE">
        <w:t xml:space="preserve">: 46 </w:t>
      </w:r>
      <w:r w:rsidR="00896164">
        <w:t>degrees</w:t>
      </w:r>
      <w:r w:rsidR="001A26CE">
        <w:t xml:space="preserve"> 19.875 </w:t>
      </w:r>
      <w:r w:rsidR="00896164">
        <w:t>minutes</w:t>
      </w:r>
      <w:r w:rsidR="001A26CE">
        <w:t xml:space="preserve">, </w:t>
      </w:r>
      <w:r w:rsidR="004A3D4D">
        <w:t>N</w:t>
      </w:r>
      <w:r w:rsidR="00896164">
        <w:t>orth</w:t>
      </w:r>
      <w:r w:rsidR="001A26CE">
        <w:t>.</w:t>
      </w:r>
      <w:r w:rsidR="00D355A0">
        <w:tab/>
      </w:r>
    </w:p>
    <w:p w:rsidR="00896164" w:rsidRDefault="00896164" w:rsidP="00733B65">
      <w:pPr>
        <w:pStyle w:val="normlszveg"/>
      </w:pPr>
      <w:r w:rsidRPr="00D355A0">
        <w:rPr>
          <w:b/>
        </w:rPr>
        <w:t>NOTE:</w:t>
      </w:r>
      <w:r>
        <w:t xml:space="preserve"> You’ll need the classic format that describes latitude as a decimal fraction of degrees. Should the geometry class in high school be a long time ago, we’d like to point out that 1 degree = 60 minutes </w:t>
      </w:r>
      <w:r>
        <w:sym w:font="Wingdings" w:char="F04A"/>
      </w:r>
      <w:r>
        <w:t xml:space="preserve"> If you’d like to check your calculation, we suggest using this site:</w:t>
      </w:r>
    </w:p>
    <w:p w:rsidR="001A26CE" w:rsidRDefault="00896164" w:rsidP="00733B65">
      <w:pPr>
        <w:pStyle w:val="normlszveg"/>
      </w:pPr>
      <w:hyperlink r:id="rId9" w:history="1">
        <w:r w:rsidRPr="001A26CE">
          <w:rPr>
            <w:color w:val="0000FF"/>
            <w:u w:val="single"/>
          </w:rPr>
          <w:t>https://www.directionsmag.com/site/latlong-converter/</w:t>
        </w:r>
      </w:hyperlink>
      <w:r>
        <w:tab/>
      </w:r>
      <w:r w:rsidR="001A26CE">
        <w:t xml:space="preserve"> </w:t>
      </w:r>
      <w:r w:rsidR="00D355A0">
        <w:br/>
      </w:r>
    </w:p>
    <w:p w:rsidR="004A3D4D" w:rsidRDefault="001A26CE" w:rsidP="00733B65">
      <w:pPr>
        <w:pStyle w:val="normlszveg"/>
      </w:pPr>
      <w:r w:rsidRPr="000975FA">
        <w:rPr>
          <w:b/>
          <w:color w:val="00B0F0"/>
        </w:rPr>
        <w:t>01844550E</w:t>
      </w:r>
      <w:r>
        <w:rPr>
          <w:b/>
          <w:color w:val="00B0F0"/>
        </w:rPr>
        <w:t xml:space="preserve">: </w:t>
      </w:r>
      <w:r w:rsidR="004A3D4D">
        <w:t>Longitude of the coordinate</w:t>
      </w:r>
      <w:r>
        <w:t xml:space="preserve">. </w:t>
      </w:r>
      <w:r w:rsidR="004A3D4D">
        <w:t>Resolution:</w:t>
      </w:r>
      <w:r>
        <w:t xml:space="preserve"> 018 </w:t>
      </w:r>
      <w:r w:rsidR="004A3D4D">
        <w:t>degrees</w:t>
      </w:r>
      <w:r>
        <w:t xml:space="preserve"> 44.550 </w:t>
      </w:r>
      <w:r w:rsidR="004A3D4D">
        <w:t>minutes</w:t>
      </w:r>
      <w:r>
        <w:t xml:space="preserve">, </w:t>
      </w:r>
      <w:r w:rsidR="004A3D4D">
        <w:t xml:space="preserve">East. As you can see, degrees are always given in 3 digits, even when it’s less than 100. Processing this number is the same as described above. </w:t>
      </w:r>
    </w:p>
    <w:p w:rsidR="004A3D4D" w:rsidRDefault="004A3D4D" w:rsidP="00733B65">
      <w:pPr>
        <w:pStyle w:val="normlszveg"/>
      </w:pPr>
      <w:r>
        <w:t xml:space="preserve">In coordinates letters ’N’ and ’E’ can be considered </w:t>
      </w:r>
      <w:r w:rsidR="00A75DF0">
        <w:t>unchanged, since you’re given igc files containing flights from Hungary only. So no need to deal with the other hemisphere of Earth.</w:t>
      </w:r>
    </w:p>
    <w:p w:rsidR="00A75DF0" w:rsidRDefault="00A75DF0" w:rsidP="00733B65">
      <w:pPr>
        <w:pStyle w:val="normlszveg"/>
      </w:pPr>
      <w:r>
        <w:t>Rest of the record contains data that are not needed for solving the task.</w:t>
      </w:r>
    </w:p>
    <w:p w:rsidR="00FE5F1E" w:rsidRDefault="00A75DF0" w:rsidP="00415A3A">
      <w:pPr>
        <w:pStyle w:val="Heading1"/>
      </w:pPr>
      <w:r>
        <w:t>Using airfields</w:t>
      </w:r>
    </w:p>
    <w:p w:rsidR="00200DE4" w:rsidRDefault="00200DE4" w:rsidP="00733B65">
      <w:pPr>
        <w:pStyle w:val="normlszveg"/>
      </w:pPr>
      <w:r>
        <w:t>As it’s been mentioned already, airfields can be imported into the database from an Excel file. For processing this Excel file, we suggest using a nuget package called ’EPPlus’ which is really easy to use.</w:t>
      </w:r>
    </w:p>
    <w:p w:rsidR="00200DE4" w:rsidRDefault="00200DE4" w:rsidP="00733B65">
      <w:pPr>
        <w:pStyle w:val="normlszveg"/>
      </w:pPr>
      <w:r>
        <w:lastRenderedPageBreak/>
        <w:t>While processing the GPS log – as you might have already found out – you’ll need the coordinates of airfields to find the place of takeoff and landing. For this purpose please use the following rules:</w:t>
      </w:r>
    </w:p>
    <w:p w:rsidR="00200DE4" w:rsidRDefault="00200DE4" w:rsidP="00733B65">
      <w:pPr>
        <w:pStyle w:val="normlszveg"/>
      </w:pPr>
      <w:r>
        <w:t>Place of takeoff: The airfield whose coordinates are closer than 3km to the first fix of the log. (There’ll be exactly one airfield matching this criteria)</w:t>
      </w:r>
    </w:p>
    <w:p w:rsidR="00200DE4" w:rsidRDefault="00200DE4" w:rsidP="00733B65">
      <w:pPr>
        <w:pStyle w:val="normlszveg"/>
      </w:pPr>
      <w:r>
        <w:t>Place of landing: The same rule applies, however sailplanes don’t always land at airfields. Unfortunately they sometimes end up somewhere else, eg. a plow field. If you don’t find an airfield for the last fix, then the word ’Outlanding’ shall appear in the flight list.</w:t>
      </w:r>
    </w:p>
    <w:p w:rsidR="005444F9" w:rsidRPr="005444F9" w:rsidRDefault="005444F9" w:rsidP="00733B65">
      <w:pPr>
        <w:pStyle w:val="normlszveg"/>
        <w:rPr>
          <w:i/>
        </w:rPr>
      </w:pPr>
      <w:r w:rsidRPr="005444F9">
        <w:rPr>
          <w:i/>
        </w:rPr>
        <w:t>Help: For the sake of simplicity we’ll measure distance on the surface of a sphere, not a geoid. This can be done by the following simple function. (parameters of the function are custom classes, they’re actually no more than a pair of latitude and longitude</w:t>
      </w:r>
      <w:r w:rsidR="008F1B7C">
        <w:rPr>
          <w:i/>
        </w:rPr>
        <w:t xml:space="preserve"> values</w:t>
      </w:r>
      <w:r w:rsidRPr="005444F9">
        <w:rPr>
          <w:i/>
        </w:rPr>
        <w:t>)</w:t>
      </w:r>
    </w:p>
    <w:p w:rsidR="00A55540" w:rsidRDefault="00A55540" w:rsidP="00A55540">
      <w:pPr>
        <w:autoSpaceDE w:val="0"/>
        <w:autoSpaceDN w:val="0"/>
        <w:adjustRightInd w:val="0"/>
        <w:spacing w:line="240" w:lineRule="auto"/>
        <w:rPr>
          <w:rFonts w:ascii="Consolas" w:hAnsi="Consolas" w:cs="Consolas"/>
          <w:color w:val="000000"/>
          <w:sz w:val="19"/>
          <w:szCs w:val="19"/>
          <w:lang w:val="en-NZ" w:eastAsia="en-US"/>
        </w:rPr>
      </w:pPr>
      <w:proofErr w:type="gramStart"/>
      <w:r>
        <w:rPr>
          <w:rFonts w:ascii="Consolas" w:hAnsi="Consolas" w:cs="Consolas"/>
          <w:color w:val="0000FF"/>
          <w:sz w:val="19"/>
          <w:szCs w:val="19"/>
          <w:lang w:val="en-NZ" w:eastAsia="en-US"/>
        </w:rPr>
        <w:t>public</w:t>
      </w:r>
      <w:proofErr w:type="gramEnd"/>
      <w:r>
        <w:rPr>
          <w:rFonts w:ascii="Consolas" w:hAnsi="Consolas" w:cs="Consolas"/>
          <w:color w:val="000000"/>
          <w:sz w:val="19"/>
          <w:szCs w:val="19"/>
          <w:lang w:val="en-NZ" w:eastAsia="en-US"/>
        </w:rPr>
        <w:t xml:space="preserve"> d</w:t>
      </w:r>
      <w:r>
        <w:rPr>
          <w:rFonts w:ascii="Consolas" w:hAnsi="Consolas" w:cs="Consolas"/>
          <w:color w:val="0000FF"/>
          <w:sz w:val="19"/>
          <w:szCs w:val="19"/>
          <w:lang w:val="en-NZ" w:eastAsia="en-US"/>
        </w:rPr>
        <w:t>ouble</w:t>
      </w:r>
      <w:r>
        <w:rPr>
          <w:rFonts w:ascii="Consolas" w:hAnsi="Consolas" w:cs="Consolas"/>
          <w:color w:val="000000"/>
          <w:sz w:val="19"/>
          <w:szCs w:val="19"/>
          <w:lang w:val="en-NZ" w:eastAsia="en-US"/>
        </w:rPr>
        <w:t xml:space="preserve"> </w:t>
      </w:r>
      <w:proofErr w:type="spellStart"/>
      <w:r>
        <w:rPr>
          <w:rFonts w:ascii="Consolas" w:hAnsi="Consolas" w:cs="Consolas"/>
          <w:color w:val="000000"/>
          <w:sz w:val="19"/>
          <w:szCs w:val="19"/>
          <w:lang w:val="en-NZ" w:eastAsia="en-US"/>
        </w:rPr>
        <w:t>CalculateDistance</w:t>
      </w:r>
      <w:proofErr w:type="spellEnd"/>
      <w:r>
        <w:rPr>
          <w:rFonts w:ascii="Consolas" w:hAnsi="Consolas" w:cs="Consolas"/>
          <w:color w:val="000000"/>
          <w:sz w:val="19"/>
          <w:szCs w:val="19"/>
          <w:lang w:val="en-NZ" w:eastAsia="en-US"/>
        </w:rPr>
        <w:t>(</w:t>
      </w:r>
      <w:proofErr w:type="spellStart"/>
      <w:r>
        <w:rPr>
          <w:rFonts w:ascii="Consolas" w:hAnsi="Consolas" w:cs="Consolas"/>
          <w:color w:val="000000"/>
          <w:sz w:val="19"/>
          <w:szCs w:val="19"/>
          <w:lang w:val="en-NZ" w:eastAsia="en-US"/>
        </w:rPr>
        <w:t>GlobalPoint</w:t>
      </w:r>
      <w:proofErr w:type="spellEnd"/>
      <w:r>
        <w:rPr>
          <w:rFonts w:ascii="Consolas" w:hAnsi="Consolas" w:cs="Consolas"/>
          <w:color w:val="000000"/>
          <w:sz w:val="19"/>
          <w:szCs w:val="19"/>
          <w:lang w:val="en-NZ" w:eastAsia="en-US"/>
        </w:rPr>
        <w:t xml:space="preserve"> start, </w:t>
      </w:r>
      <w:proofErr w:type="spellStart"/>
      <w:r>
        <w:rPr>
          <w:rFonts w:ascii="Consolas" w:hAnsi="Consolas" w:cs="Consolas"/>
          <w:color w:val="000000"/>
          <w:sz w:val="19"/>
          <w:szCs w:val="19"/>
          <w:lang w:val="en-NZ" w:eastAsia="en-US"/>
        </w:rPr>
        <w:t>GlobalPoint</w:t>
      </w:r>
      <w:proofErr w:type="spellEnd"/>
      <w:r>
        <w:rPr>
          <w:rFonts w:ascii="Consolas" w:hAnsi="Consolas" w:cs="Consolas"/>
          <w:color w:val="000000"/>
          <w:sz w:val="19"/>
          <w:szCs w:val="19"/>
          <w:lang w:val="en-NZ" w:eastAsia="en-US"/>
        </w:rPr>
        <w:t xml:space="preserve"> end)</w:t>
      </w:r>
    </w:p>
    <w:p w:rsidR="00A55540" w:rsidRDefault="00A55540" w:rsidP="00A55540">
      <w:pPr>
        <w:autoSpaceDE w:val="0"/>
        <w:autoSpaceDN w:val="0"/>
        <w:adjustRightInd w:val="0"/>
        <w:spacing w:line="240" w:lineRule="auto"/>
        <w:rPr>
          <w:rFonts w:ascii="Consolas" w:hAnsi="Consolas" w:cs="Consolas"/>
          <w:color w:val="000000"/>
          <w:sz w:val="19"/>
          <w:szCs w:val="19"/>
          <w:lang w:val="en-NZ" w:eastAsia="en-US"/>
        </w:rPr>
      </w:pPr>
      <w:r>
        <w:rPr>
          <w:rFonts w:ascii="Consolas" w:hAnsi="Consolas" w:cs="Consolas"/>
          <w:color w:val="000000"/>
          <w:sz w:val="19"/>
          <w:szCs w:val="19"/>
          <w:lang w:val="en-NZ" w:eastAsia="en-US"/>
        </w:rPr>
        <w:t xml:space="preserve">        {</w:t>
      </w:r>
    </w:p>
    <w:p w:rsidR="00A55540" w:rsidRDefault="00A55540" w:rsidP="00A55540">
      <w:pPr>
        <w:autoSpaceDE w:val="0"/>
        <w:autoSpaceDN w:val="0"/>
        <w:adjustRightInd w:val="0"/>
        <w:spacing w:line="240" w:lineRule="auto"/>
        <w:rPr>
          <w:rFonts w:ascii="Consolas" w:hAnsi="Consolas" w:cs="Consolas"/>
          <w:color w:val="000000"/>
          <w:sz w:val="19"/>
          <w:szCs w:val="19"/>
          <w:lang w:val="en-NZ" w:eastAsia="en-US"/>
        </w:rPr>
      </w:pPr>
      <w:r>
        <w:rPr>
          <w:rFonts w:ascii="Consolas" w:hAnsi="Consolas" w:cs="Consolas"/>
          <w:color w:val="000000"/>
          <w:sz w:val="19"/>
          <w:szCs w:val="19"/>
          <w:lang w:val="en-NZ" w:eastAsia="en-US"/>
        </w:rPr>
        <w:t xml:space="preserve">            </w:t>
      </w:r>
      <w:proofErr w:type="gramStart"/>
      <w:r>
        <w:rPr>
          <w:rFonts w:ascii="Consolas" w:hAnsi="Consolas" w:cs="Consolas"/>
          <w:color w:val="0000FF"/>
          <w:sz w:val="19"/>
          <w:szCs w:val="19"/>
          <w:lang w:val="en-NZ" w:eastAsia="en-US"/>
        </w:rPr>
        <w:t>double</w:t>
      </w:r>
      <w:proofErr w:type="gramEnd"/>
      <w:r>
        <w:rPr>
          <w:rFonts w:ascii="Consolas" w:hAnsi="Consolas" w:cs="Consolas"/>
          <w:color w:val="000000"/>
          <w:sz w:val="19"/>
          <w:szCs w:val="19"/>
          <w:lang w:val="en-NZ" w:eastAsia="en-US"/>
        </w:rPr>
        <w:t xml:space="preserve"> rlat1 = </w:t>
      </w:r>
      <w:proofErr w:type="spellStart"/>
      <w:r>
        <w:rPr>
          <w:rFonts w:ascii="Consolas" w:hAnsi="Consolas" w:cs="Consolas"/>
          <w:color w:val="000000"/>
          <w:sz w:val="19"/>
          <w:szCs w:val="19"/>
          <w:lang w:val="en-NZ" w:eastAsia="en-US"/>
        </w:rPr>
        <w:t>Math.PI</w:t>
      </w:r>
      <w:proofErr w:type="spellEnd"/>
      <w:r>
        <w:rPr>
          <w:rFonts w:ascii="Consolas" w:hAnsi="Consolas" w:cs="Consolas"/>
          <w:color w:val="000000"/>
          <w:sz w:val="19"/>
          <w:szCs w:val="19"/>
          <w:lang w:val="en-NZ" w:eastAsia="en-US"/>
        </w:rPr>
        <w:t xml:space="preserve"> * </w:t>
      </w:r>
      <w:proofErr w:type="spellStart"/>
      <w:r>
        <w:rPr>
          <w:rFonts w:ascii="Consolas" w:hAnsi="Consolas" w:cs="Consolas"/>
          <w:color w:val="000000"/>
          <w:sz w:val="19"/>
          <w:szCs w:val="19"/>
          <w:lang w:val="en-NZ" w:eastAsia="en-US"/>
        </w:rPr>
        <w:t>start.Latitude</w:t>
      </w:r>
      <w:proofErr w:type="spellEnd"/>
      <w:r>
        <w:rPr>
          <w:rFonts w:ascii="Consolas" w:hAnsi="Consolas" w:cs="Consolas"/>
          <w:color w:val="000000"/>
          <w:sz w:val="19"/>
          <w:szCs w:val="19"/>
          <w:lang w:val="en-NZ" w:eastAsia="en-US"/>
        </w:rPr>
        <w:t xml:space="preserve"> / 180;</w:t>
      </w:r>
    </w:p>
    <w:p w:rsidR="00A55540" w:rsidRDefault="00A55540" w:rsidP="00A55540">
      <w:pPr>
        <w:autoSpaceDE w:val="0"/>
        <w:autoSpaceDN w:val="0"/>
        <w:adjustRightInd w:val="0"/>
        <w:spacing w:line="240" w:lineRule="auto"/>
        <w:rPr>
          <w:rFonts w:ascii="Consolas" w:hAnsi="Consolas" w:cs="Consolas"/>
          <w:color w:val="000000"/>
          <w:sz w:val="19"/>
          <w:szCs w:val="19"/>
          <w:lang w:val="en-NZ" w:eastAsia="en-US"/>
        </w:rPr>
      </w:pPr>
      <w:r>
        <w:rPr>
          <w:rFonts w:ascii="Consolas" w:hAnsi="Consolas" w:cs="Consolas"/>
          <w:color w:val="000000"/>
          <w:sz w:val="19"/>
          <w:szCs w:val="19"/>
          <w:lang w:val="en-NZ" w:eastAsia="en-US"/>
        </w:rPr>
        <w:t xml:space="preserve">            </w:t>
      </w:r>
      <w:proofErr w:type="gramStart"/>
      <w:r>
        <w:rPr>
          <w:rFonts w:ascii="Consolas" w:hAnsi="Consolas" w:cs="Consolas"/>
          <w:color w:val="0000FF"/>
          <w:sz w:val="19"/>
          <w:szCs w:val="19"/>
          <w:lang w:val="en-NZ" w:eastAsia="en-US"/>
        </w:rPr>
        <w:t>double</w:t>
      </w:r>
      <w:proofErr w:type="gramEnd"/>
      <w:r>
        <w:rPr>
          <w:rFonts w:ascii="Consolas" w:hAnsi="Consolas" w:cs="Consolas"/>
          <w:color w:val="000000"/>
          <w:sz w:val="19"/>
          <w:szCs w:val="19"/>
          <w:lang w:val="en-NZ" w:eastAsia="en-US"/>
        </w:rPr>
        <w:t xml:space="preserve"> rlat2 = </w:t>
      </w:r>
      <w:proofErr w:type="spellStart"/>
      <w:r>
        <w:rPr>
          <w:rFonts w:ascii="Consolas" w:hAnsi="Consolas" w:cs="Consolas"/>
          <w:color w:val="000000"/>
          <w:sz w:val="19"/>
          <w:szCs w:val="19"/>
          <w:lang w:val="en-NZ" w:eastAsia="en-US"/>
        </w:rPr>
        <w:t>Math.PI</w:t>
      </w:r>
      <w:proofErr w:type="spellEnd"/>
      <w:r>
        <w:rPr>
          <w:rFonts w:ascii="Consolas" w:hAnsi="Consolas" w:cs="Consolas"/>
          <w:color w:val="000000"/>
          <w:sz w:val="19"/>
          <w:szCs w:val="19"/>
          <w:lang w:val="en-NZ" w:eastAsia="en-US"/>
        </w:rPr>
        <w:t xml:space="preserve"> * </w:t>
      </w:r>
      <w:proofErr w:type="spellStart"/>
      <w:r>
        <w:rPr>
          <w:rFonts w:ascii="Consolas" w:hAnsi="Consolas" w:cs="Consolas"/>
          <w:color w:val="000000"/>
          <w:sz w:val="19"/>
          <w:szCs w:val="19"/>
          <w:lang w:val="en-NZ" w:eastAsia="en-US"/>
        </w:rPr>
        <w:t>end.Latitude</w:t>
      </w:r>
      <w:proofErr w:type="spellEnd"/>
      <w:r>
        <w:rPr>
          <w:rFonts w:ascii="Consolas" w:hAnsi="Consolas" w:cs="Consolas"/>
          <w:color w:val="000000"/>
          <w:sz w:val="19"/>
          <w:szCs w:val="19"/>
          <w:lang w:val="en-NZ" w:eastAsia="en-US"/>
        </w:rPr>
        <w:t xml:space="preserve"> / 180;</w:t>
      </w:r>
    </w:p>
    <w:p w:rsidR="00A55540" w:rsidRDefault="00A55540" w:rsidP="00A55540">
      <w:pPr>
        <w:autoSpaceDE w:val="0"/>
        <w:autoSpaceDN w:val="0"/>
        <w:adjustRightInd w:val="0"/>
        <w:spacing w:line="240" w:lineRule="auto"/>
        <w:rPr>
          <w:rFonts w:ascii="Consolas" w:hAnsi="Consolas" w:cs="Consolas"/>
          <w:color w:val="000000"/>
          <w:sz w:val="19"/>
          <w:szCs w:val="19"/>
          <w:lang w:val="en-NZ" w:eastAsia="en-US"/>
        </w:rPr>
      </w:pPr>
      <w:r>
        <w:rPr>
          <w:rFonts w:ascii="Consolas" w:hAnsi="Consolas" w:cs="Consolas"/>
          <w:color w:val="000000"/>
          <w:sz w:val="19"/>
          <w:szCs w:val="19"/>
          <w:lang w:val="en-NZ" w:eastAsia="en-US"/>
        </w:rPr>
        <w:t xml:space="preserve">            </w:t>
      </w:r>
      <w:proofErr w:type="gramStart"/>
      <w:r>
        <w:rPr>
          <w:rFonts w:ascii="Consolas" w:hAnsi="Consolas" w:cs="Consolas"/>
          <w:color w:val="0000FF"/>
          <w:sz w:val="19"/>
          <w:szCs w:val="19"/>
          <w:lang w:val="en-NZ" w:eastAsia="en-US"/>
        </w:rPr>
        <w:t>double</w:t>
      </w:r>
      <w:proofErr w:type="gramEnd"/>
      <w:r>
        <w:rPr>
          <w:rFonts w:ascii="Consolas" w:hAnsi="Consolas" w:cs="Consolas"/>
          <w:color w:val="000000"/>
          <w:sz w:val="19"/>
          <w:szCs w:val="19"/>
          <w:lang w:val="en-NZ" w:eastAsia="en-US"/>
        </w:rPr>
        <w:t xml:space="preserve"> theta = </w:t>
      </w:r>
      <w:proofErr w:type="spellStart"/>
      <w:r>
        <w:rPr>
          <w:rFonts w:ascii="Consolas" w:hAnsi="Consolas" w:cs="Consolas"/>
          <w:color w:val="000000"/>
          <w:sz w:val="19"/>
          <w:szCs w:val="19"/>
          <w:lang w:val="en-NZ" w:eastAsia="en-US"/>
        </w:rPr>
        <w:t>start.Longitude</w:t>
      </w:r>
      <w:proofErr w:type="spellEnd"/>
      <w:r>
        <w:rPr>
          <w:rFonts w:ascii="Consolas" w:hAnsi="Consolas" w:cs="Consolas"/>
          <w:color w:val="000000"/>
          <w:sz w:val="19"/>
          <w:szCs w:val="19"/>
          <w:lang w:val="en-NZ" w:eastAsia="en-US"/>
        </w:rPr>
        <w:t xml:space="preserve"> - </w:t>
      </w:r>
      <w:proofErr w:type="spellStart"/>
      <w:r>
        <w:rPr>
          <w:rFonts w:ascii="Consolas" w:hAnsi="Consolas" w:cs="Consolas"/>
          <w:color w:val="000000"/>
          <w:sz w:val="19"/>
          <w:szCs w:val="19"/>
          <w:lang w:val="en-NZ" w:eastAsia="en-US"/>
        </w:rPr>
        <w:t>end.Longitude</w:t>
      </w:r>
      <w:proofErr w:type="spellEnd"/>
      <w:r>
        <w:rPr>
          <w:rFonts w:ascii="Consolas" w:hAnsi="Consolas" w:cs="Consolas"/>
          <w:color w:val="000000"/>
          <w:sz w:val="19"/>
          <w:szCs w:val="19"/>
          <w:lang w:val="en-NZ" w:eastAsia="en-US"/>
        </w:rPr>
        <w:t>;</w:t>
      </w:r>
    </w:p>
    <w:p w:rsidR="00A55540" w:rsidRDefault="00A55540" w:rsidP="00A55540">
      <w:pPr>
        <w:autoSpaceDE w:val="0"/>
        <w:autoSpaceDN w:val="0"/>
        <w:adjustRightInd w:val="0"/>
        <w:spacing w:line="240" w:lineRule="auto"/>
        <w:rPr>
          <w:rFonts w:ascii="Consolas" w:hAnsi="Consolas" w:cs="Consolas"/>
          <w:color w:val="000000"/>
          <w:sz w:val="19"/>
          <w:szCs w:val="19"/>
          <w:lang w:val="en-NZ" w:eastAsia="en-US"/>
        </w:rPr>
      </w:pPr>
      <w:r>
        <w:rPr>
          <w:rFonts w:ascii="Consolas" w:hAnsi="Consolas" w:cs="Consolas"/>
          <w:color w:val="000000"/>
          <w:sz w:val="19"/>
          <w:szCs w:val="19"/>
          <w:lang w:val="en-NZ" w:eastAsia="en-US"/>
        </w:rPr>
        <w:t xml:space="preserve">            </w:t>
      </w:r>
      <w:proofErr w:type="gramStart"/>
      <w:r>
        <w:rPr>
          <w:rFonts w:ascii="Consolas" w:hAnsi="Consolas" w:cs="Consolas"/>
          <w:color w:val="0000FF"/>
          <w:sz w:val="19"/>
          <w:szCs w:val="19"/>
          <w:lang w:val="en-NZ" w:eastAsia="en-US"/>
        </w:rPr>
        <w:t>double</w:t>
      </w:r>
      <w:proofErr w:type="gramEnd"/>
      <w:r>
        <w:rPr>
          <w:rFonts w:ascii="Consolas" w:hAnsi="Consolas" w:cs="Consolas"/>
          <w:color w:val="000000"/>
          <w:sz w:val="19"/>
          <w:szCs w:val="19"/>
          <w:lang w:val="en-NZ" w:eastAsia="en-US"/>
        </w:rPr>
        <w:t xml:space="preserve"> </w:t>
      </w:r>
      <w:proofErr w:type="spellStart"/>
      <w:r>
        <w:rPr>
          <w:rFonts w:ascii="Consolas" w:hAnsi="Consolas" w:cs="Consolas"/>
          <w:color w:val="000000"/>
          <w:sz w:val="19"/>
          <w:szCs w:val="19"/>
          <w:lang w:val="en-NZ" w:eastAsia="en-US"/>
        </w:rPr>
        <w:t>rtheta</w:t>
      </w:r>
      <w:proofErr w:type="spellEnd"/>
      <w:r>
        <w:rPr>
          <w:rFonts w:ascii="Consolas" w:hAnsi="Consolas" w:cs="Consolas"/>
          <w:color w:val="000000"/>
          <w:sz w:val="19"/>
          <w:szCs w:val="19"/>
          <w:lang w:val="en-NZ" w:eastAsia="en-US"/>
        </w:rPr>
        <w:t xml:space="preserve"> = </w:t>
      </w:r>
      <w:proofErr w:type="spellStart"/>
      <w:r>
        <w:rPr>
          <w:rFonts w:ascii="Consolas" w:hAnsi="Consolas" w:cs="Consolas"/>
          <w:color w:val="000000"/>
          <w:sz w:val="19"/>
          <w:szCs w:val="19"/>
          <w:lang w:val="en-NZ" w:eastAsia="en-US"/>
        </w:rPr>
        <w:t>Math.PI</w:t>
      </w:r>
      <w:proofErr w:type="spellEnd"/>
      <w:r>
        <w:rPr>
          <w:rFonts w:ascii="Consolas" w:hAnsi="Consolas" w:cs="Consolas"/>
          <w:color w:val="000000"/>
          <w:sz w:val="19"/>
          <w:szCs w:val="19"/>
          <w:lang w:val="en-NZ" w:eastAsia="en-US"/>
        </w:rPr>
        <w:t xml:space="preserve"> * theta / 180;</w:t>
      </w:r>
    </w:p>
    <w:p w:rsidR="00A55540" w:rsidRDefault="00A55540" w:rsidP="00A55540">
      <w:pPr>
        <w:autoSpaceDE w:val="0"/>
        <w:autoSpaceDN w:val="0"/>
        <w:adjustRightInd w:val="0"/>
        <w:spacing w:line="240" w:lineRule="auto"/>
        <w:rPr>
          <w:rFonts w:ascii="Consolas" w:hAnsi="Consolas" w:cs="Consolas"/>
          <w:color w:val="000000"/>
          <w:sz w:val="19"/>
          <w:szCs w:val="19"/>
          <w:lang w:val="en-NZ" w:eastAsia="en-US"/>
        </w:rPr>
      </w:pPr>
      <w:r>
        <w:rPr>
          <w:rFonts w:ascii="Consolas" w:hAnsi="Consolas" w:cs="Consolas"/>
          <w:color w:val="000000"/>
          <w:sz w:val="19"/>
          <w:szCs w:val="19"/>
          <w:lang w:val="en-NZ" w:eastAsia="en-US"/>
        </w:rPr>
        <w:t xml:space="preserve">            </w:t>
      </w:r>
      <w:proofErr w:type="gramStart"/>
      <w:r>
        <w:rPr>
          <w:rFonts w:ascii="Consolas" w:hAnsi="Consolas" w:cs="Consolas"/>
          <w:color w:val="0000FF"/>
          <w:sz w:val="19"/>
          <w:szCs w:val="19"/>
          <w:lang w:val="en-NZ" w:eastAsia="en-US"/>
        </w:rPr>
        <w:t>double</w:t>
      </w:r>
      <w:proofErr w:type="gramEnd"/>
      <w:r>
        <w:rPr>
          <w:rFonts w:ascii="Consolas" w:hAnsi="Consolas" w:cs="Consolas"/>
          <w:color w:val="000000"/>
          <w:sz w:val="19"/>
          <w:szCs w:val="19"/>
          <w:lang w:val="en-NZ" w:eastAsia="en-US"/>
        </w:rPr>
        <w:t xml:space="preserve"> </w:t>
      </w:r>
      <w:proofErr w:type="spellStart"/>
      <w:r>
        <w:rPr>
          <w:rFonts w:ascii="Consolas" w:hAnsi="Consolas" w:cs="Consolas"/>
          <w:color w:val="000000"/>
          <w:sz w:val="19"/>
          <w:szCs w:val="19"/>
          <w:lang w:val="en-NZ" w:eastAsia="en-US"/>
        </w:rPr>
        <w:t>dist</w:t>
      </w:r>
      <w:proofErr w:type="spellEnd"/>
      <w:r>
        <w:rPr>
          <w:rFonts w:ascii="Consolas" w:hAnsi="Consolas" w:cs="Consolas"/>
          <w:color w:val="000000"/>
          <w:sz w:val="19"/>
          <w:szCs w:val="19"/>
          <w:lang w:val="en-NZ" w:eastAsia="en-US"/>
        </w:rPr>
        <w:t xml:space="preserve"> =</w:t>
      </w:r>
    </w:p>
    <w:p w:rsidR="00A55540" w:rsidRDefault="00A55540" w:rsidP="00A55540">
      <w:pPr>
        <w:autoSpaceDE w:val="0"/>
        <w:autoSpaceDN w:val="0"/>
        <w:adjustRightInd w:val="0"/>
        <w:spacing w:line="240" w:lineRule="auto"/>
        <w:rPr>
          <w:rFonts w:ascii="Consolas" w:hAnsi="Consolas" w:cs="Consolas"/>
          <w:color w:val="000000"/>
          <w:sz w:val="19"/>
          <w:szCs w:val="19"/>
          <w:lang w:val="en-NZ" w:eastAsia="en-US"/>
        </w:rPr>
      </w:pPr>
      <w:r>
        <w:rPr>
          <w:rFonts w:ascii="Consolas" w:hAnsi="Consolas" w:cs="Consolas"/>
          <w:color w:val="000000"/>
          <w:sz w:val="19"/>
          <w:szCs w:val="19"/>
          <w:lang w:val="en-NZ" w:eastAsia="en-US"/>
        </w:rPr>
        <w:t xml:space="preserve">                </w:t>
      </w:r>
      <w:proofErr w:type="spellStart"/>
      <w:proofErr w:type="gramStart"/>
      <w:r>
        <w:rPr>
          <w:rFonts w:ascii="Consolas" w:hAnsi="Consolas" w:cs="Consolas"/>
          <w:color w:val="000000"/>
          <w:sz w:val="19"/>
          <w:szCs w:val="19"/>
          <w:lang w:val="en-NZ" w:eastAsia="en-US"/>
        </w:rPr>
        <w:t>Math.Sin</w:t>
      </w:r>
      <w:proofErr w:type="spellEnd"/>
      <w:r>
        <w:rPr>
          <w:rFonts w:ascii="Consolas" w:hAnsi="Consolas" w:cs="Consolas"/>
          <w:color w:val="000000"/>
          <w:sz w:val="19"/>
          <w:szCs w:val="19"/>
          <w:lang w:val="en-NZ" w:eastAsia="en-US"/>
        </w:rPr>
        <w:t>(</w:t>
      </w:r>
      <w:proofErr w:type="gramEnd"/>
      <w:r>
        <w:rPr>
          <w:rFonts w:ascii="Consolas" w:hAnsi="Consolas" w:cs="Consolas"/>
          <w:color w:val="000000"/>
          <w:sz w:val="19"/>
          <w:szCs w:val="19"/>
          <w:lang w:val="en-NZ" w:eastAsia="en-US"/>
        </w:rPr>
        <w:t xml:space="preserve">rlat1) * </w:t>
      </w:r>
      <w:proofErr w:type="spellStart"/>
      <w:r>
        <w:rPr>
          <w:rFonts w:ascii="Consolas" w:hAnsi="Consolas" w:cs="Consolas"/>
          <w:color w:val="000000"/>
          <w:sz w:val="19"/>
          <w:szCs w:val="19"/>
          <w:lang w:val="en-NZ" w:eastAsia="en-US"/>
        </w:rPr>
        <w:t>Math.Sin</w:t>
      </w:r>
      <w:proofErr w:type="spellEnd"/>
      <w:r>
        <w:rPr>
          <w:rFonts w:ascii="Consolas" w:hAnsi="Consolas" w:cs="Consolas"/>
          <w:color w:val="000000"/>
          <w:sz w:val="19"/>
          <w:szCs w:val="19"/>
          <w:lang w:val="en-NZ" w:eastAsia="en-US"/>
        </w:rPr>
        <w:t xml:space="preserve">(rlat2) + </w:t>
      </w:r>
      <w:proofErr w:type="spellStart"/>
      <w:r>
        <w:rPr>
          <w:rFonts w:ascii="Consolas" w:hAnsi="Consolas" w:cs="Consolas"/>
          <w:color w:val="000000"/>
          <w:sz w:val="19"/>
          <w:szCs w:val="19"/>
          <w:lang w:val="en-NZ" w:eastAsia="en-US"/>
        </w:rPr>
        <w:t>Math.Cos</w:t>
      </w:r>
      <w:proofErr w:type="spellEnd"/>
      <w:r>
        <w:rPr>
          <w:rFonts w:ascii="Consolas" w:hAnsi="Consolas" w:cs="Consolas"/>
          <w:color w:val="000000"/>
          <w:sz w:val="19"/>
          <w:szCs w:val="19"/>
          <w:lang w:val="en-NZ" w:eastAsia="en-US"/>
        </w:rPr>
        <w:t>(rlat1) *</w:t>
      </w:r>
    </w:p>
    <w:p w:rsidR="00A55540" w:rsidRDefault="00A55540" w:rsidP="00A55540">
      <w:pPr>
        <w:autoSpaceDE w:val="0"/>
        <w:autoSpaceDN w:val="0"/>
        <w:adjustRightInd w:val="0"/>
        <w:spacing w:line="240" w:lineRule="auto"/>
        <w:rPr>
          <w:rFonts w:ascii="Consolas" w:hAnsi="Consolas" w:cs="Consolas"/>
          <w:color w:val="000000"/>
          <w:sz w:val="19"/>
          <w:szCs w:val="19"/>
          <w:lang w:val="en-NZ" w:eastAsia="en-US"/>
        </w:rPr>
      </w:pPr>
      <w:r>
        <w:rPr>
          <w:rFonts w:ascii="Consolas" w:hAnsi="Consolas" w:cs="Consolas"/>
          <w:color w:val="000000"/>
          <w:sz w:val="19"/>
          <w:szCs w:val="19"/>
          <w:lang w:val="en-NZ" w:eastAsia="en-US"/>
        </w:rPr>
        <w:t xml:space="preserve">                </w:t>
      </w:r>
      <w:proofErr w:type="spellStart"/>
      <w:proofErr w:type="gramStart"/>
      <w:r>
        <w:rPr>
          <w:rFonts w:ascii="Consolas" w:hAnsi="Consolas" w:cs="Consolas"/>
          <w:color w:val="000000"/>
          <w:sz w:val="19"/>
          <w:szCs w:val="19"/>
          <w:lang w:val="en-NZ" w:eastAsia="en-US"/>
        </w:rPr>
        <w:t>Math.Cos</w:t>
      </w:r>
      <w:proofErr w:type="spellEnd"/>
      <w:r>
        <w:rPr>
          <w:rFonts w:ascii="Consolas" w:hAnsi="Consolas" w:cs="Consolas"/>
          <w:color w:val="000000"/>
          <w:sz w:val="19"/>
          <w:szCs w:val="19"/>
          <w:lang w:val="en-NZ" w:eastAsia="en-US"/>
        </w:rPr>
        <w:t>(</w:t>
      </w:r>
      <w:proofErr w:type="gramEnd"/>
      <w:r>
        <w:rPr>
          <w:rFonts w:ascii="Consolas" w:hAnsi="Consolas" w:cs="Consolas"/>
          <w:color w:val="000000"/>
          <w:sz w:val="19"/>
          <w:szCs w:val="19"/>
          <w:lang w:val="en-NZ" w:eastAsia="en-US"/>
        </w:rPr>
        <w:t xml:space="preserve">rlat2) * </w:t>
      </w:r>
      <w:proofErr w:type="spellStart"/>
      <w:r>
        <w:rPr>
          <w:rFonts w:ascii="Consolas" w:hAnsi="Consolas" w:cs="Consolas"/>
          <w:color w:val="000000"/>
          <w:sz w:val="19"/>
          <w:szCs w:val="19"/>
          <w:lang w:val="en-NZ" w:eastAsia="en-US"/>
        </w:rPr>
        <w:t>Math.Cos</w:t>
      </w:r>
      <w:proofErr w:type="spellEnd"/>
      <w:r>
        <w:rPr>
          <w:rFonts w:ascii="Consolas" w:hAnsi="Consolas" w:cs="Consolas"/>
          <w:color w:val="000000"/>
          <w:sz w:val="19"/>
          <w:szCs w:val="19"/>
          <w:lang w:val="en-NZ" w:eastAsia="en-US"/>
        </w:rPr>
        <w:t>(</w:t>
      </w:r>
      <w:proofErr w:type="spellStart"/>
      <w:r>
        <w:rPr>
          <w:rFonts w:ascii="Consolas" w:hAnsi="Consolas" w:cs="Consolas"/>
          <w:color w:val="000000"/>
          <w:sz w:val="19"/>
          <w:szCs w:val="19"/>
          <w:lang w:val="en-NZ" w:eastAsia="en-US"/>
        </w:rPr>
        <w:t>rtheta</w:t>
      </w:r>
      <w:proofErr w:type="spellEnd"/>
      <w:r>
        <w:rPr>
          <w:rFonts w:ascii="Consolas" w:hAnsi="Consolas" w:cs="Consolas"/>
          <w:color w:val="000000"/>
          <w:sz w:val="19"/>
          <w:szCs w:val="19"/>
          <w:lang w:val="en-NZ" w:eastAsia="en-US"/>
        </w:rPr>
        <w:t>);</w:t>
      </w:r>
    </w:p>
    <w:p w:rsidR="00A55540" w:rsidRDefault="00A55540" w:rsidP="00A55540">
      <w:pPr>
        <w:autoSpaceDE w:val="0"/>
        <w:autoSpaceDN w:val="0"/>
        <w:adjustRightInd w:val="0"/>
        <w:spacing w:line="240" w:lineRule="auto"/>
        <w:rPr>
          <w:rFonts w:ascii="Consolas" w:hAnsi="Consolas" w:cs="Consolas"/>
          <w:color w:val="000000"/>
          <w:sz w:val="19"/>
          <w:szCs w:val="19"/>
          <w:lang w:val="en-NZ" w:eastAsia="en-US"/>
        </w:rPr>
      </w:pPr>
      <w:r>
        <w:rPr>
          <w:rFonts w:ascii="Consolas" w:hAnsi="Consolas" w:cs="Consolas"/>
          <w:color w:val="000000"/>
          <w:sz w:val="19"/>
          <w:szCs w:val="19"/>
          <w:lang w:val="en-NZ" w:eastAsia="en-US"/>
        </w:rPr>
        <w:t xml:space="preserve">            </w:t>
      </w:r>
      <w:proofErr w:type="spellStart"/>
      <w:proofErr w:type="gramStart"/>
      <w:r>
        <w:rPr>
          <w:rFonts w:ascii="Consolas" w:hAnsi="Consolas" w:cs="Consolas"/>
          <w:color w:val="000000"/>
          <w:sz w:val="19"/>
          <w:szCs w:val="19"/>
          <w:lang w:val="en-NZ" w:eastAsia="en-US"/>
        </w:rPr>
        <w:t>dist</w:t>
      </w:r>
      <w:proofErr w:type="spellEnd"/>
      <w:proofErr w:type="gramEnd"/>
      <w:r>
        <w:rPr>
          <w:rFonts w:ascii="Consolas" w:hAnsi="Consolas" w:cs="Consolas"/>
          <w:color w:val="000000"/>
          <w:sz w:val="19"/>
          <w:szCs w:val="19"/>
          <w:lang w:val="en-NZ" w:eastAsia="en-US"/>
        </w:rPr>
        <w:t xml:space="preserve"> = </w:t>
      </w:r>
      <w:proofErr w:type="spellStart"/>
      <w:r>
        <w:rPr>
          <w:rFonts w:ascii="Consolas" w:hAnsi="Consolas" w:cs="Consolas"/>
          <w:color w:val="000000"/>
          <w:sz w:val="19"/>
          <w:szCs w:val="19"/>
          <w:lang w:val="en-NZ" w:eastAsia="en-US"/>
        </w:rPr>
        <w:t>Math.Acos</w:t>
      </w:r>
      <w:proofErr w:type="spellEnd"/>
      <w:r>
        <w:rPr>
          <w:rFonts w:ascii="Consolas" w:hAnsi="Consolas" w:cs="Consolas"/>
          <w:color w:val="000000"/>
          <w:sz w:val="19"/>
          <w:szCs w:val="19"/>
          <w:lang w:val="en-NZ" w:eastAsia="en-US"/>
        </w:rPr>
        <w:t>(</w:t>
      </w:r>
      <w:proofErr w:type="spellStart"/>
      <w:r>
        <w:rPr>
          <w:rFonts w:ascii="Consolas" w:hAnsi="Consolas" w:cs="Consolas"/>
          <w:color w:val="000000"/>
          <w:sz w:val="19"/>
          <w:szCs w:val="19"/>
          <w:lang w:val="en-NZ" w:eastAsia="en-US"/>
        </w:rPr>
        <w:t>dist</w:t>
      </w:r>
      <w:proofErr w:type="spellEnd"/>
      <w:r>
        <w:rPr>
          <w:rFonts w:ascii="Consolas" w:hAnsi="Consolas" w:cs="Consolas"/>
          <w:color w:val="000000"/>
          <w:sz w:val="19"/>
          <w:szCs w:val="19"/>
          <w:lang w:val="en-NZ" w:eastAsia="en-US"/>
        </w:rPr>
        <w:t>);</w:t>
      </w:r>
    </w:p>
    <w:p w:rsidR="00A55540" w:rsidRDefault="00A55540" w:rsidP="00A55540">
      <w:pPr>
        <w:autoSpaceDE w:val="0"/>
        <w:autoSpaceDN w:val="0"/>
        <w:adjustRightInd w:val="0"/>
        <w:spacing w:line="240" w:lineRule="auto"/>
        <w:rPr>
          <w:rFonts w:ascii="Consolas" w:hAnsi="Consolas" w:cs="Consolas"/>
          <w:color w:val="000000"/>
          <w:sz w:val="19"/>
          <w:szCs w:val="19"/>
          <w:lang w:val="en-NZ" w:eastAsia="en-US"/>
        </w:rPr>
      </w:pPr>
      <w:r>
        <w:rPr>
          <w:rFonts w:ascii="Consolas" w:hAnsi="Consolas" w:cs="Consolas"/>
          <w:color w:val="000000"/>
          <w:sz w:val="19"/>
          <w:szCs w:val="19"/>
          <w:lang w:val="en-NZ" w:eastAsia="en-US"/>
        </w:rPr>
        <w:t xml:space="preserve">            </w:t>
      </w:r>
      <w:proofErr w:type="spellStart"/>
      <w:proofErr w:type="gramStart"/>
      <w:r>
        <w:rPr>
          <w:rFonts w:ascii="Consolas" w:hAnsi="Consolas" w:cs="Consolas"/>
          <w:color w:val="000000"/>
          <w:sz w:val="19"/>
          <w:szCs w:val="19"/>
          <w:lang w:val="en-NZ" w:eastAsia="en-US"/>
        </w:rPr>
        <w:t>dist</w:t>
      </w:r>
      <w:proofErr w:type="spellEnd"/>
      <w:proofErr w:type="gramEnd"/>
      <w:r>
        <w:rPr>
          <w:rFonts w:ascii="Consolas" w:hAnsi="Consolas" w:cs="Consolas"/>
          <w:color w:val="000000"/>
          <w:sz w:val="19"/>
          <w:szCs w:val="19"/>
          <w:lang w:val="en-NZ" w:eastAsia="en-US"/>
        </w:rPr>
        <w:t xml:space="preserve"> = </w:t>
      </w:r>
      <w:proofErr w:type="spellStart"/>
      <w:r>
        <w:rPr>
          <w:rFonts w:ascii="Consolas" w:hAnsi="Consolas" w:cs="Consolas"/>
          <w:color w:val="000000"/>
          <w:sz w:val="19"/>
          <w:szCs w:val="19"/>
          <w:lang w:val="en-NZ" w:eastAsia="en-US"/>
        </w:rPr>
        <w:t>dist</w:t>
      </w:r>
      <w:proofErr w:type="spellEnd"/>
      <w:r>
        <w:rPr>
          <w:rFonts w:ascii="Consolas" w:hAnsi="Consolas" w:cs="Consolas"/>
          <w:color w:val="000000"/>
          <w:sz w:val="19"/>
          <w:szCs w:val="19"/>
          <w:lang w:val="en-NZ" w:eastAsia="en-US"/>
        </w:rPr>
        <w:t xml:space="preserve"> * 180 / </w:t>
      </w:r>
      <w:proofErr w:type="spellStart"/>
      <w:r>
        <w:rPr>
          <w:rFonts w:ascii="Consolas" w:hAnsi="Consolas" w:cs="Consolas"/>
          <w:color w:val="000000"/>
          <w:sz w:val="19"/>
          <w:szCs w:val="19"/>
          <w:lang w:val="en-NZ" w:eastAsia="en-US"/>
        </w:rPr>
        <w:t>Math.PI</w:t>
      </w:r>
      <w:proofErr w:type="spellEnd"/>
      <w:r>
        <w:rPr>
          <w:rFonts w:ascii="Consolas" w:hAnsi="Consolas" w:cs="Consolas"/>
          <w:color w:val="000000"/>
          <w:sz w:val="19"/>
          <w:szCs w:val="19"/>
          <w:lang w:val="en-NZ" w:eastAsia="en-US"/>
        </w:rPr>
        <w:t>;</w:t>
      </w:r>
    </w:p>
    <w:p w:rsidR="00A55540" w:rsidRDefault="00A55540" w:rsidP="00A55540">
      <w:pPr>
        <w:autoSpaceDE w:val="0"/>
        <w:autoSpaceDN w:val="0"/>
        <w:adjustRightInd w:val="0"/>
        <w:spacing w:line="240" w:lineRule="auto"/>
        <w:rPr>
          <w:rFonts w:ascii="Consolas" w:hAnsi="Consolas" w:cs="Consolas"/>
          <w:color w:val="000000"/>
          <w:sz w:val="19"/>
          <w:szCs w:val="19"/>
          <w:lang w:val="en-NZ" w:eastAsia="en-US"/>
        </w:rPr>
      </w:pPr>
      <w:r>
        <w:rPr>
          <w:rFonts w:ascii="Consolas" w:hAnsi="Consolas" w:cs="Consolas"/>
          <w:color w:val="000000"/>
          <w:sz w:val="19"/>
          <w:szCs w:val="19"/>
          <w:lang w:val="en-NZ" w:eastAsia="en-US"/>
        </w:rPr>
        <w:t xml:space="preserve">            </w:t>
      </w:r>
      <w:proofErr w:type="spellStart"/>
      <w:proofErr w:type="gramStart"/>
      <w:r>
        <w:rPr>
          <w:rFonts w:ascii="Consolas" w:hAnsi="Consolas" w:cs="Consolas"/>
          <w:color w:val="000000"/>
          <w:sz w:val="19"/>
          <w:szCs w:val="19"/>
          <w:lang w:val="en-NZ" w:eastAsia="en-US"/>
        </w:rPr>
        <w:t>dist</w:t>
      </w:r>
      <w:proofErr w:type="spellEnd"/>
      <w:proofErr w:type="gramEnd"/>
      <w:r>
        <w:rPr>
          <w:rFonts w:ascii="Consolas" w:hAnsi="Consolas" w:cs="Consolas"/>
          <w:color w:val="000000"/>
          <w:sz w:val="19"/>
          <w:szCs w:val="19"/>
          <w:lang w:val="en-NZ" w:eastAsia="en-US"/>
        </w:rPr>
        <w:t xml:space="preserve"> = </w:t>
      </w:r>
      <w:proofErr w:type="spellStart"/>
      <w:r>
        <w:rPr>
          <w:rFonts w:ascii="Consolas" w:hAnsi="Consolas" w:cs="Consolas"/>
          <w:color w:val="000000"/>
          <w:sz w:val="19"/>
          <w:szCs w:val="19"/>
          <w:lang w:val="en-NZ" w:eastAsia="en-US"/>
        </w:rPr>
        <w:t>dist</w:t>
      </w:r>
      <w:proofErr w:type="spellEnd"/>
      <w:r>
        <w:rPr>
          <w:rFonts w:ascii="Consolas" w:hAnsi="Consolas" w:cs="Consolas"/>
          <w:color w:val="000000"/>
          <w:sz w:val="19"/>
          <w:szCs w:val="19"/>
          <w:lang w:val="en-NZ" w:eastAsia="en-US"/>
        </w:rPr>
        <w:t xml:space="preserve"> * 60 * 1.1515;</w:t>
      </w:r>
    </w:p>
    <w:p w:rsidR="00A55540" w:rsidRDefault="00A55540" w:rsidP="00A55540">
      <w:pPr>
        <w:autoSpaceDE w:val="0"/>
        <w:autoSpaceDN w:val="0"/>
        <w:adjustRightInd w:val="0"/>
        <w:spacing w:line="240" w:lineRule="auto"/>
        <w:rPr>
          <w:rFonts w:ascii="Consolas" w:hAnsi="Consolas" w:cs="Consolas"/>
          <w:color w:val="000000"/>
          <w:sz w:val="19"/>
          <w:szCs w:val="19"/>
          <w:lang w:val="en-NZ" w:eastAsia="en-US"/>
        </w:rPr>
      </w:pPr>
    </w:p>
    <w:p w:rsidR="00A55540" w:rsidRDefault="00A55540" w:rsidP="00A55540">
      <w:pPr>
        <w:autoSpaceDE w:val="0"/>
        <w:autoSpaceDN w:val="0"/>
        <w:adjustRightInd w:val="0"/>
        <w:spacing w:line="240" w:lineRule="auto"/>
        <w:rPr>
          <w:rFonts w:ascii="Consolas" w:hAnsi="Consolas" w:cs="Consolas"/>
          <w:color w:val="000000"/>
          <w:sz w:val="19"/>
          <w:szCs w:val="19"/>
          <w:lang w:val="en-NZ" w:eastAsia="en-US"/>
        </w:rPr>
      </w:pPr>
      <w:r>
        <w:rPr>
          <w:rFonts w:ascii="Consolas" w:hAnsi="Consolas" w:cs="Consolas"/>
          <w:color w:val="000000"/>
          <w:sz w:val="19"/>
          <w:szCs w:val="19"/>
          <w:lang w:val="en-NZ" w:eastAsia="en-US"/>
        </w:rPr>
        <w:t xml:space="preserve">            </w:t>
      </w:r>
      <w:proofErr w:type="gramStart"/>
      <w:r>
        <w:rPr>
          <w:rFonts w:ascii="Consolas" w:hAnsi="Consolas" w:cs="Consolas"/>
          <w:color w:val="0000FF"/>
          <w:sz w:val="19"/>
          <w:szCs w:val="19"/>
          <w:lang w:val="en-NZ" w:eastAsia="en-US"/>
        </w:rPr>
        <w:t>return</w:t>
      </w:r>
      <w:proofErr w:type="gramEnd"/>
      <w:r>
        <w:rPr>
          <w:rFonts w:ascii="Consolas" w:hAnsi="Consolas" w:cs="Consolas"/>
          <w:color w:val="000000"/>
          <w:sz w:val="19"/>
          <w:szCs w:val="19"/>
          <w:lang w:val="en-NZ" w:eastAsia="en-US"/>
        </w:rPr>
        <w:t xml:space="preserve"> </w:t>
      </w:r>
      <w:proofErr w:type="spellStart"/>
      <w:r>
        <w:rPr>
          <w:rFonts w:ascii="Consolas" w:hAnsi="Consolas" w:cs="Consolas"/>
          <w:color w:val="000000"/>
          <w:sz w:val="19"/>
          <w:szCs w:val="19"/>
          <w:lang w:val="en-NZ" w:eastAsia="en-US"/>
        </w:rPr>
        <w:t>dist</w:t>
      </w:r>
      <w:proofErr w:type="spellEnd"/>
      <w:r>
        <w:rPr>
          <w:rFonts w:ascii="Consolas" w:hAnsi="Consolas" w:cs="Consolas"/>
          <w:color w:val="000000"/>
          <w:sz w:val="19"/>
          <w:szCs w:val="19"/>
          <w:lang w:val="en-NZ" w:eastAsia="en-US"/>
        </w:rPr>
        <w:t xml:space="preserve"> * 1609.344; </w:t>
      </w:r>
      <w:r>
        <w:rPr>
          <w:rFonts w:ascii="Consolas" w:hAnsi="Consolas" w:cs="Consolas"/>
          <w:color w:val="008000"/>
          <w:sz w:val="19"/>
          <w:szCs w:val="19"/>
          <w:lang w:val="en-NZ" w:eastAsia="en-US"/>
        </w:rPr>
        <w:t xml:space="preserve">// </w:t>
      </w:r>
      <w:proofErr w:type="spellStart"/>
      <w:r>
        <w:rPr>
          <w:rFonts w:ascii="Consolas" w:hAnsi="Consolas" w:cs="Consolas"/>
          <w:color w:val="008000"/>
          <w:sz w:val="19"/>
          <w:szCs w:val="19"/>
          <w:lang w:val="en-NZ" w:eastAsia="en-US"/>
        </w:rPr>
        <w:t>Méterben</w:t>
      </w:r>
      <w:proofErr w:type="spellEnd"/>
      <w:r>
        <w:rPr>
          <w:rFonts w:ascii="Consolas" w:hAnsi="Consolas" w:cs="Consolas"/>
          <w:color w:val="008000"/>
          <w:sz w:val="19"/>
          <w:szCs w:val="19"/>
          <w:lang w:val="en-NZ" w:eastAsia="en-US"/>
        </w:rPr>
        <w:t xml:space="preserve"> </w:t>
      </w:r>
      <w:proofErr w:type="spellStart"/>
      <w:r>
        <w:rPr>
          <w:rFonts w:ascii="Consolas" w:hAnsi="Consolas" w:cs="Consolas"/>
          <w:color w:val="008000"/>
          <w:sz w:val="19"/>
          <w:szCs w:val="19"/>
          <w:lang w:val="en-NZ" w:eastAsia="en-US"/>
        </w:rPr>
        <w:t>adja</w:t>
      </w:r>
      <w:proofErr w:type="spellEnd"/>
      <w:r>
        <w:rPr>
          <w:rFonts w:ascii="Consolas" w:hAnsi="Consolas" w:cs="Consolas"/>
          <w:color w:val="008000"/>
          <w:sz w:val="19"/>
          <w:szCs w:val="19"/>
          <w:lang w:val="en-NZ" w:eastAsia="en-US"/>
        </w:rPr>
        <w:t xml:space="preserve"> </w:t>
      </w:r>
      <w:proofErr w:type="spellStart"/>
      <w:r>
        <w:rPr>
          <w:rFonts w:ascii="Consolas" w:hAnsi="Consolas" w:cs="Consolas"/>
          <w:color w:val="008000"/>
          <w:sz w:val="19"/>
          <w:szCs w:val="19"/>
          <w:lang w:val="en-NZ" w:eastAsia="en-US"/>
        </w:rPr>
        <w:t>vissza</w:t>
      </w:r>
      <w:proofErr w:type="spellEnd"/>
      <w:r>
        <w:rPr>
          <w:rFonts w:ascii="Consolas" w:hAnsi="Consolas" w:cs="Consolas"/>
          <w:color w:val="008000"/>
          <w:sz w:val="19"/>
          <w:szCs w:val="19"/>
          <w:lang w:val="en-NZ" w:eastAsia="en-US"/>
        </w:rPr>
        <w:t xml:space="preserve"> a </w:t>
      </w:r>
      <w:proofErr w:type="spellStart"/>
      <w:r>
        <w:rPr>
          <w:rFonts w:ascii="Consolas" w:hAnsi="Consolas" w:cs="Consolas"/>
          <w:color w:val="008000"/>
          <w:sz w:val="19"/>
          <w:szCs w:val="19"/>
          <w:lang w:val="en-NZ" w:eastAsia="en-US"/>
        </w:rPr>
        <w:t>távolságot</w:t>
      </w:r>
      <w:proofErr w:type="spellEnd"/>
    </w:p>
    <w:p w:rsidR="00A55540" w:rsidRPr="001A26CE" w:rsidRDefault="00A55540" w:rsidP="00A55540">
      <w:pPr>
        <w:pStyle w:val="normlszveg"/>
      </w:pPr>
      <w:r>
        <w:rPr>
          <w:rFonts w:ascii="Consolas" w:hAnsi="Consolas" w:cs="Consolas"/>
          <w:color w:val="000000"/>
          <w:sz w:val="19"/>
          <w:szCs w:val="19"/>
          <w:lang w:val="en-NZ" w:eastAsia="en-US"/>
        </w:rPr>
        <w:t xml:space="preserve">        }</w:t>
      </w:r>
    </w:p>
    <w:p w:rsidR="00355D29" w:rsidRPr="00355D29" w:rsidRDefault="005444F9" w:rsidP="00355D29">
      <w:pPr>
        <w:pStyle w:val="Heading1"/>
      </w:pPr>
      <w:r>
        <w:t>Technical requirements</w:t>
      </w:r>
    </w:p>
    <w:p w:rsidR="005444F9" w:rsidRDefault="005444F9" w:rsidP="00315B35">
      <w:r>
        <w:t>In the end a few things we’d like to mention that should be included in your solution:</w:t>
      </w:r>
    </w:p>
    <w:p w:rsidR="005444F9" w:rsidRDefault="005444F9" w:rsidP="00315B35">
      <w:r>
        <w:t>We’d like this to be a well structured project. To achieve this, you should create the following projects in your solution:</w:t>
      </w:r>
    </w:p>
    <w:p w:rsidR="00A05DAF" w:rsidRDefault="00A05DAF" w:rsidP="00CE5E5F">
      <w:pPr>
        <w:pStyle w:val="ListParagraph"/>
        <w:numPr>
          <w:ilvl w:val="0"/>
          <w:numId w:val="35"/>
        </w:numPr>
      </w:pPr>
      <w:r>
        <w:t>Model</w:t>
      </w:r>
      <w:r w:rsidR="004E1767">
        <w:t xml:space="preserve">: </w:t>
      </w:r>
      <w:r w:rsidR="005444F9">
        <w:t>Db entities</w:t>
      </w:r>
      <w:r w:rsidR="004E1767">
        <w:t xml:space="preserve"> (</w:t>
      </w:r>
      <w:r w:rsidR="005444F9">
        <w:t xml:space="preserve">we’d like you to use a code-first db </w:t>
      </w:r>
      <w:r w:rsidR="004E1767">
        <w:sym w:font="Wingdings" w:char="F04A"/>
      </w:r>
      <w:r w:rsidR="004E1767">
        <w:t>)</w:t>
      </w:r>
    </w:p>
    <w:p w:rsidR="00A05DAF" w:rsidRDefault="00A05DAF" w:rsidP="00CE5E5F">
      <w:pPr>
        <w:pStyle w:val="ListParagraph"/>
        <w:numPr>
          <w:ilvl w:val="0"/>
          <w:numId w:val="35"/>
        </w:numPr>
      </w:pPr>
      <w:r>
        <w:t>DAL</w:t>
      </w:r>
      <w:r w:rsidR="005444F9">
        <w:t>: Db access (ApplicationContext, DbSets</w:t>
      </w:r>
      <w:r w:rsidR="004E1767">
        <w:t>)</w:t>
      </w:r>
    </w:p>
    <w:p w:rsidR="00A05DAF" w:rsidRDefault="00A05DAF" w:rsidP="00CE5E5F">
      <w:pPr>
        <w:pStyle w:val="ListParagraph"/>
        <w:numPr>
          <w:ilvl w:val="0"/>
          <w:numId w:val="35"/>
        </w:numPr>
      </w:pPr>
      <w:r>
        <w:t>BLL</w:t>
      </w:r>
      <w:r w:rsidR="004E1767">
        <w:t xml:space="preserve">: </w:t>
      </w:r>
      <w:r w:rsidR="005444F9">
        <w:t>All business logic</w:t>
      </w:r>
      <w:r w:rsidR="004E1767">
        <w:t xml:space="preserve">, </w:t>
      </w:r>
      <w:r w:rsidR="005444F9">
        <w:t>Manager classes for the Db, DTOs</w:t>
      </w:r>
    </w:p>
    <w:p w:rsidR="004E1767" w:rsidRDefault="004E1767" w:rsidP="00CE5E5F">
      <w:pPr>
        <w:pStyle w:val="ListParagraph"/>
        <w:numPr>
          <w:ilvl w:val="0"/>
          <w:numId w:val="35"/>
        </w:numPr>
      </w:pPr>
      <w:r>
        <w:t>Web:</w:t>
      </w:r>
      <w:r w:rsidR="005444F9">
        <w:t xml:space="preserve"> ViewModels</w:t>
      </w:r>
      <w:r w:rsidR="001004B2">
        <w:t xml:space="preserve"> (</w:t>
      </w:r>
      <w:r w:rsidR="005444F9">
        <w:t>using Automapper for DTO conversion is suggested), Controllers</w:t>
      </w:r>
      <w:r w:rsidR="001004B2">
        <w:t xml:space="preserve">, UI, </w:t>
      </w:r>
      <w:r w:rsidR="005444F9">
        <w:t>etc</w:t>
      </w:r>
      <w:r w:rsidR="001004B2">
        <w:t>.</w:t>
      </w:r>
    </w:p>
    <w:p w:rsidR="003604F7" w:rsidRDefault="003604F7" w:rsidP="003604F7"/>
    <w:p w:rsidR="00CE5E5F" w:rsidRDefault="00576164" w:rsidP="00CE5E5F">
      <w:r>
        <w:t>Misc</w:t>
      </w:r>
      <w:r w:rsidR="003604F7">
        <w:t>:</w:t>
      </w:r>
    </w:p>
    <w:p w:rsidR="003604F7" w:rsidRDefault="00576164" w:rsidP="003604F7">
      <w:pPr>
        <w:pStyle w:val="ListParagraph"/>
        <w:numPr>
          <w:ilvl w:val="0"/>
          <w:numId w:val="35"/>
        </w:numPr>
      </w:pPr>
      <w:r>
        <w:t>Using dependency injection is mandatory with Autofac, or in case of .NET Core with the built in IoC container</w:t>
      </w:r>
    </w:p>
    <w:p w:rsidR="003604F7" w:rsidRDefault="00576164" w:rsidP="003604F7">
      <w:pPr>
        <w:pStyle w:val="ListParagraph"/>
        <w:numPr>
          <w:ilvl w:val="0"/>
          <w:numId w:val="35"/>
        </w:numPr>
      </w:pPr>
      <w:r>
        <w:t>As for routing, the default</w:t>
      </w:r>
      <w:r w:rsidR="003604F7">
        <w:t xml:space="preserve"> Controller/Action/Id </w:t>
      </w:r>
      <w:r>
        <w:t xml:space="preserve">solution </w:t>
      </w:r>
      <w:r w:rsidR="00337084">
        <w:t>is preferred to</w:t>
      </w:r>
      <w:r>
        <w:t xml:space="preserve"> be replaced with attribute routing</w:t>
      </w:r>
    </w:p>
    <w:p w:rsidR="003604F7" w:rsidRDefault="00576164" w:rsidP="003604F7">
      <w:pPr>
        <w:pStyle w:val="ListParagraph"/>
        <w:numPr>
          <w:ilvl w:val="0"/>
          <w:numId w:val="35"/>
        </w:numPr>
      </w:pPr>
      <w:r>
        <w:t>Always use Guid as an identifier in the database. (don’t use int)</w:t>
      </w:r>
    </w:p>
    <w:p w:rsidR="003604F7" w:rsidRDefault="00576164" w:rsidP="003604F7">
      <w:pPr>
        <w:pStyle w:val="ListParagraph"/>
        <w:numPr>
          <w:ilvl w:val="0"/>
          <w:numId w:val="35"/>
        </w:numPr>
      </w:pPr>
      <w:r>
        <w:lastRenderedPageBreak/>
        <w:t xml:space="preserve">Everything else, like using Unit of work or Repository is optional if it’s more </w:t>
      </w:r>
      <w:r w:rsidR="00154CE5">
        <w:t>convenient</w:t>
      </w:r>
      <w:bookmarkStart w:id="0" w:name="_GoBack"/>
      <w:bookmarkEnd w:id="0"/>
      <w:r>
        <w:t xml:space="preserve"> for you, but they’re not required.</w:t>
      </w:r>
    </w:p>
    <w:p w:rsidR="00CE5E5F" w:rsidRDefault="00E402E6" w:rsidP="003604F7">
      <w:pPr>
        <w:pStyle w:val="ListParagraph"/>
        <w:numPr>
          <w:ilvl w:val="0"/>
          <w:numId w:val="35"/>
        </w:numPr>
      </w:pPr>
      <w:r>
        <w:t>Code shall be well commented. If the purpose of a class or a function is not trivial, please add a description in summary.</w:t>
      </w:r>
    </w:p>
    <w:p w:rsidR="0000059F" w:rsidRDefault="0000059F" w:rsidP="00315B35"/>
    <w:p w:rsidR="0000059F" w:rsidRPr="0000059F" w:rsidRDefault="0002171A" w:rsidP="00315B35">
      <w:pPr>
        <w:rPr>
          <w:b/>
        </w:rPr>
      </w:pPr>
      <w:r>
        <w:rPr>
          <w:b/>
        </w:rPr>
        <w:t xml:space="preserve">We wish you good luck for the task! Should you have any questions, feel free to ask your mentor! </w:t>
      </w:r>
      <w:r w:rsidRPr="0002171A">
        <w:rPr>
          <w:b/>
        </w:rPr>
        <w:sym w:font="Wingdings" w:char="F04A"/>
      </w:r>
    </w:p>
    <w:sectPr w:rsidR="0000059F" w:rsidRPr="0000059F" w:rsidSect="00B47E7A">
      <w:headerReference w:type="default" r:id="rId10"/>
      <w:footerReference w:type="default" r:id="rId11"/>
      <w:pgSz w:w="11906" w:h="16838" w:code="9"/>
      <w:pgMar w:top="2268" w:right="1418" w:bottom="1418" w:left="1418" w:header="2268"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C2A" w:rsidRDefault="00026C2A" w:rsidP="00893B11">
      <w:r>
        <w:separator/>
      </w:r>
    </w:p>
  </w:endnote>
  <w:endnote w:type="continuationSeparator" w:id="0">
    <w:p w:rsidR="00026C2A" w:rsidRDefault="00026C2A" w:rsidP="00893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242347"/>
      <w:docPartObj>
        <w:docPartGallery w:val="Page Numbers (Bottom of Page)"/>
        <w:docPartUnique/>
      </w:docPartObj>
    </w:sdtPr>
    <w:sdtEndPr>
      <w:rPr>
        <w:rFonts w:ascii="Calibri Light" w:hAnsi="Calibri Light"/>
        <w:color w:val="7F7F7F" w:themeColor="background1" w:themeShade="7F"/>
        <w:spacing w:val="60"/>
        <w:sz w:val="18"/>
        <w:szCs w:val="18"/>
      </w:rPr>
    </w:sdtEndPr>
    <w:sdtContent>
      <w:p w:rsidR="00F86623" w:rsidRPr="00F86623" w:rsidRDefault="00F86623">
        <w:pPr>
          <w:pStyle w:val="Footer"/>
          <w:pBdr>
            <w:top w:val="single" w:sz="4" w:space="1" w:color="D9D9D9" w:themeColor="background1" w:themeShade="D9"/>
          </w:pBdr>
          <w:jc w:val="right"/>
          <w:rPr>
            <w:rFonts w:ascii="Calibri Light" w:hAnsi="Calibri Light"/>
            <w:sz w:val="18"/>
            <w:szCs w:val="18"/>
          </w:rPr>
        </w:pPr>
        <w:r w:rsidRPr="00F86623">
          <w:rPr>
            <w:rFonts w:ascii="Calibri Light" w:hAnsi="Calibri Light"/>
            <w:color w:val="000000" w:themeColor="text1"/>
            <w:sz w:val="18"/>
            <w:szCs w:val="18"/>
          </w:rPr>
          <w:fldChar w:fldCharType="begin"/>
        </w:r>
        <w:r w:rsidRPr="00F86623">
          <w:rPr>
            <w:rFonts w:ascii="Calibri Light" w:hAnsi="Calibri Light"/>
            <w:color w:val="000000" w:themeColor="text1"/>
            <w:sz w:val="18"/>
            <w:szCs w:val="18"/>
          </w:rPr>
          <w:instrText>PAGE   \* MERGEFORMAT</w:instrText>
        </w:r>
        <w:r w:rsidRPr="00F86623">
          <w:rPr>
            <w:rFonts w:ascii="Calibri Light" w:hAnsi="Calibri Light"/>
            <w:color w:val="000000" w:themeColor="text1"/>
            <w:sz w:val="18"/>
            <w:szCs w:val="18"/>
          </w:rPr>
          <w:fldChar w:fldCharType="separate"/>
        </w:r>
        <w:r w:rsidR="00154CE5">
          <w:rPr>
            <w:rFonts w:ascii="Calibri Light" w:hAnsi="Calibri Light"/>
            <w:noProof/>
            <w:color w:val="000000" w:themeColor="text1"/>
            <w:sz w:val="18"/>
            <w:szCs w:val="18"/>
          </w:rPr>
          <w:t>4</w:t>
        </w:r>
        <w:r w:rsidRPr="00F86623">
          <w:rPr>
            <w:rFonts w:ascii="Calibri Light" w:hAnsi="Calibri Light"/>
            <w:color w:val="000000" w:themeColor="text1"/>
            <w:sz w:val="18"/>
            <w:szCs w:val="18"/>
          </w:rPr>
          <w:fldChar w:fldCharType="end"/>
        </w:r>
        <w:r w:rsidRPr="00F86623">
          <w:rPr>
            <w:rFonts w:ascii="Calibri Light" w:hAnsi="Calibri Light"/>
            <w:sz w:val="18"/>
            <w:szCs w:val="18"/>
          </w:rPr>
          <w:t xml:space="preserve"> | </w:t>
        </w:r>
        <w:r w:rsidRPr="00F86623">
          <w:rPr>
            <w:rFonts w:ascii="Calibri Light" w:hAnsi="Calibri Light"/>
            <w:color w:val="7F7F7F" w:themeColor="background1" w:themeShade="7F"/>
            <w:spacing w:val="60"/>
            <w:sz w:val="18"/>
            <w:szCs w:val="18"/>
          </w:rPr>
          <w:t>Oldal</w:t>
        </w:r>
      </w:p>
    </w:sdtContent>
  </w:sdt>
  <w:p w:rsidR="00F86623" w:rsidRDefault="00F86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C2A" w:rsidRDefault="00026C2A" w:rsidP="00893B11">
      <w:r>
        <w:separator/>
      </w:r>
    </w:p>
  </w:footnote>
  <w:footnote w:type="continuationSeparator" w:id="0">
    <w:p w:rsidR="00026C2A" w:rsidRDefault="00026C2A" w:rsidP="00893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059" w:rsidRDefault="009678FC" w:rsidP="00DE542D">
    <w:pPr>
      <w:pStyle w:val="Header"/>
      <w:ind w:left="-1418"/>
    </w:pPr>
    <w:r w:rsidRPr="009678FC">
      <w:rPr>
        <w:noProof/>
        <w:lang w:eastAsia="ko-KR"/>
      </w:rPr>
      <w:drawing>
        <wp:anchor distT="0" distB="0" distL="114300" distR="114300" simplePos="0" relativeHeight="251659264" behindDoc="1" locked="0" layoutInCell="1" allowOverlap="0" wp14:anchorId="52B7D6DC" wp14:editId="71BAA616">
          <wp:simplePos x="0" y="0"/>
          <wp:positionH relativeFrom="page">
            <wp:posOffset>431800</wp:posOffset>
          </wp:positionH>
          <wp:positionV relativeFrom="page">
            <wp:posOffset>431800</wp:posOffset>
          </wp:positionV>
          <wp:extent cx="2732400" cy="723600"/>
          <wp:effectExtent l="0" t="0" r="0" b="635"/>
          <wp:wrapTight wrapText="bothSides">
            <wp:wrapPolygon edited="0">
              <wp:start x="0" y="0"/>
              <wp:lineTo x="0" y="21050"/>
              <wp:lineTo x="21389" y="21050"/>
              <wp:lineTo x="21389" y="0"/>
              <wp:lineTo x="0" y="0"/>
            </wp:wrapPolygon>
          </wp:wrapTight>
          <wp:docPr id="2" name="Kép 2" descr="C:\Users\halmai.diana\AppData\Local\Microsoft\Windows\INetCache\Content.Word\enc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mai.diana\AppData\Local\Microsoft\Windows\INetCache\Content.Word\enco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2400" cy="72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78FC">
      <w:rPr>
        <w:noProof/>
        <w:lang w:eastAsia="ko-KR"/>
      </w:rPr>
      <mc:AlternateContent>
        <mc:Choice Requires="wps">
          <w:drawing>
            <wp:anchor distT="45720" distB="45720" distL="114300" distR="114300" simplePos="0" relativeHeight="251660288" behindDoc="0" locked="0" layoutInCell="1" allowOverlap="1" wp14:anchorId="4CE6A765" wp14:editId="47B0BED5">
              <wp:simplePos x="0" y="0"/>
              <wp:positionH relativeFrom="page">
                <wp:posOffset>2970530</wp:posOffset>
              </wp:positionH>
              <wp:positionV relativeFrom="page">
                <wp:posOffset>612140</wp:posOffset>
              </wp:positionV>
              <wp:extent cx="4161600" cy="439200"/>
              <wp:effectExtent l="0" t="0" r="10795" b="184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1600" cy="439200"/>
                      </a:xfrm>
                      <a:prstGeom prst="rect">
                        <a:avLst/>
                      </a:prstGeom>
                      <a:solidFill>
                        <a:srgbClr val="FFFFFF"/>
                      </a:solidFill>
                      <a:ln w="9525">
                        <a:solidFill>
                          <a:schemeClr val="bg1"/>
                        </a:solidFill>
                        <a:miter lim="800000"/>
                        <a:headEnd/>
                        <a:tailEnd/>
                      </a:ln>
                    </wps:spPr>
                    <wps:txbx>
                      <w:txbxContent>
                        <w:p w:rsidR="009678FC" w:rsidRDefault="00BF366C" w:rsidP="009678FC">
                          <w:pPr>
                            <w:spacing w:after="130" w:line="240" w:lineRule="auto"/>
                            <w:jc w:val="right"/>
                            <w:rPr>
                              <w:rFonts w:asciiTheme="majorHAnsi" w:hAnsiTheme="majorHAnsi" w:cstheme="majorHAnsi"/>
                              <w:caps/>
                              <w:color w:val="6B461B" w:themeColor="accent3" w:themeShade="80"/>
                              <w:spacing w:val="20"/>
                              <w:sz w:val="12"/>
                              <w:szCs w:val="12"/>
                            </w:rPr>
                          </w:pPr>
                          <w:r>
                            <w:rPr>
                              <w:rFonts w:asciiTheme="majorHAnsi" w:hAnsiTheme="majorHAnsi" w:cstheme="majorHAnsi"/>
                              <w:caps/>
                              <w:color w:val="6B461B" w:themeColor="accent3" w:themeShade="80"/>
                              <w:spacing w:val="20"/>
                              <w:sz w:val="12"/>
                              <w:szCs w:val="12"/>
                            </w:rPr>
                            <w:t>1113 Budapest, Bocskai út 77-79</w:t>
                          </w:r>
                          <w:r w:rsidR="009678FC" w:rsidRPr="00B960E2">
                            <w:rPr>
                              <w:rFonts w:asciiTheme="majorHAnsi" w:hAnsiTheme="majorHAnsi" w:cstheme="majorHAnsi"/>
                              <w:caps/>
                              <w:color w:val="6B461B" w:themeColor="accent3" w:themeShade="80"/>
                              <w:spacing w:val="20"/>
                              <w:sz w:val="12"/>
                              <w:szCs w:val="12"/>
                            </w:rPr>
                            <w:t>.     www.</w:t>
                          </w:r>
                          <w:r w:rsidR="009678FC">
                            <w:rPr>
                              <w:rFonts w:asciiTheme="majorHAnsi" w:hAnsiTheme="majorHAnsi" w:cstheme="majorHAnsi"/>
                              <w:caps/>
                              <w:color w:val="6B461B" w:themeColor="accent3" w:themeShade="80"/>
                              <w:spacing w:val="20"/>
                              <w:sz w:val="12"/>
                              <w:szCs w:val="12"/>
                            </w:rPr>
                            <w:t>ENCOSOFTWARE</w:t>
                          </w:r>
                          <w:r w:rsidR="009678FC" w:rsidRPr="00B960E2">
                            <w:rPr>
                              <w:rFonts w:asciiTheme="majorHAnsi" w:hAnsiTheme="majorHAnsi" w:cstheme="majorHAnsi"/>
                              <w:caps/>
                              <w:color w:val="6B461B" w:themeColor="accent3" w:themeShade="80"/>
                              <w:spacing w:val="20"/>
                              <w:sz w:val="12"/>
                              <w:szCs w:val="12"/>
                            </w:rPr>
                            <w:t>.hu</w:t>
                          </w:r>
                        </w:p>
                        <w:p w:rsidR="009678FC" w:rsidRPr="00146E3A" w:rsidRDefault="009678FC" w:rsidP="009678FC">
                          <w:pPr>
                            <w:spacing w:after="130" w:line="240" w:lineRule="auto"/>
                            <w:jc w:val="right"/>
                            <w:rPr>
                              <w:rFonts w:asciiTheme="majorHAnsi" w:hAnsiTheme="majorHAnsi" w:cstheme="majorHAnsi"/>
                              <w:caps/>
                              <w:color w:val="6B461B" w:themeColor="accent3" w:themeShade="80"/>
                              <w:spacing w:val="20"/>
                              <w:sz w:val="12"/>
                              <w:szCs w:val="12"/>
                            </w:rPr>
                          </w:pPr>
                          <w:r w:rsidRPr="00B960E2">
                            <w:rPr>
                              <w:rFonts w:asciiTheme="majorHAnsi" w:hAnsiTheme="majorHAnsi" w:cstheme="majorHAnsi"/>
                              <w:caps/>
                              <w:color w:val="6B461B" w:themeColor="accent3" w:themeShade="80"/>
                              <w:spacing w:val="20"/>
                              <w:sz w:val="12"/>
                              <w:szCs w:val="12"/>
                            </w:rPr>
                            <w:t>info@</w:t>
                          </w:r>
                          <w:r>
                            <w:rPr>
                              <w:rFonts w:asciiTheme="majorHAnsi" w:hAnsiTheme="majorHAnsi" w:cstheme="majorHAnsi"/>
                              <w:caps/>
                              <w:color w:val="6B461B" w:themeColor="accent3" w:themeShade="80"/>
                              <w:spacing w:val="20"/>
                              <w:sz w:val="12"/>
                              <w:szCs w:val="12"/>
                            </w:rPr>
                            <w:t>encosoftware</w:t>
                          </w:r>
                          <w:r w:rsidRPr="00B960E2">
                            <w:rPr>
                              <w:rFonts w:asciiTheme="majorHAnsi" w:hAnsiTheme="majorHAnsi" w:cstheme="majorHAnsi"/>
                              <w:caps/>
                              <w:color w:val="6B461B" w:themeColor="accent3" w:themeShade="80"/>
                              <w:spacing w:val="20"/>
                              <w:sz w:val="12"/>
                              <w:szCs w:val="12"/>
                            </w:rPr>
                            <w:t>.hu     +36 20 444 6816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E6A765" id="_x0000_t202" coordsize="21600,21600" o:spt="202" path="m,l,21600r21600,l21600,xe">
              <v:stroke joinstyle="miter"/>
              <v:path gradientshapeok="t" o:connecttype="rect"/>
            </v:shapetype>
            <v:shape id="Text Box 2" o:spid="_x0000_s1026" type="#_x0000_t202" style="position:absolute;left:0;text-align:left;margin-left:233.9pt;margin-top:48.2pt;width:327.7pt;height:34.6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" strokecolor="white [3212]">
              <v:textbox>
                <w:txbxContent>
                  <w:p w:rsidR="009678FC" w:rsidRDefault="00BF366C" w:rsidP="009678FC">
                    <w:pPr>
                      <w:spacing w:after="130" w:line="240" w:lineRule="auto"/>
                      <w:jc w:val="right"/>
                      <w:rPr>
                        <w:rFonts w:asciiTheme="majorHAnsi" w:hAnsiTheme="majorHAnsi" w:cstheme="majorHAnsi"/>
                        <w:caps/>
                        <w:color w:val="6B461B" w:themeColor="accent3" w:themeShade="80"/>
                        <w:spacing w:val="20"/>
                        <w:sz w:val="12"/>
                        <w:szCs w:val="12"/>
                      </w:rPr>
                    </w:pPr>
                    <w:r>
                      <w:rPr>
                        <w:rFonts w:asciiTheme="majorHAnsi" w:hAnsiTheme="majorHAnsi" w:cstheme="majorHAnsi"/>
                        <w:caps/>
                        <w:color w:val="6B461B" w:themeColor="accent3" w:themeShade="80"/>
                        <w:spacing w:val="20"/>
                        <w:sz w:val="12"/>
                        <w:szCs w:val="12"/>
                      </w:rPr>
                      <w:t>1113 Budapest, Bocskai út 77-79</w:t>
                    </w:r>
                    <w:r w:rsidR="009678FC" w:rsidRPr="00B960E2">
                      <w:rPr>
                        <w:rFonts w:asciiTheme="majorHAnsi" w:hAnsiTheme="majorHAnsi" w:cstheme="majorHAnsi"/>
                        <w:caps/>
                        <w:color w:val="6B461B" w:themeColor="accent3" w:themeShade="80"/>
                        <w:spacing w:val="20"/>
                        <w:sz w:val="12"/>
                        <w:szCs w:val="12"/>
                      </w:rPr>
                      <w:t>.     www.</w:t>
                    </w:r>
                    <w:r w:rsidR="009678FC">
                      <w:rPr>
                        <w:rFonts w:asciiTheme="majorHAnsi" w:hAnsiTheme="majorHAnsi" w:cstheme="majorHAnsi"/>
                        <w:caps/>
                        <w:color w:val="6B461B" w:themeColor="accent3" w:themeShade="80"/>
                        <w:spacing w:val="20"/>
                        <w:sz w:val="12"/>
                        <w:szCs w:val="12"/>
                      </w:rPr>
                      <w:t>ENCOSOFTWARE</w:t>
                    </w:r>
                    <w:r w:rsidR="009678FC" w:rsidRPr="00B960E2">
                      <w:rPr>
                        <w:rFonts w:asciiTheme="majorHAnsi" w:hAnsiTheme="majorHAnsi" w:cstheme="majorHAnsi"/>
                        <w:caps/>
                        <w:color w:val="6B461B" w:themeColor="accent3" w:themeShade="80"/>
                        <w:spacing w:val="20"/>
                        <w:sz w:val="12"/>
                        <w:szCs w:val="12"/>
                      </w:rPr>
                      <w:t>.hu</w:t>
                    </w:r>
                  </w:p>
                  <w:p w:rsidR="009678FC" w:rsidRPr="00146E3A" w:rsidRDefault="009678FC" w:rsidP="009678FC">
                    <w:pPr>
                      <w:spacing w:after="130" w:line="240" w:lineRule="auto"/>
                      <w:jc w:val="right"/>
                      <w:rPr>
                        <w:rFonts w:asciiTheme="majorHAnsi" w:hAnsiTheme="majorHAnsi" w:cstheme="majorHAnsi"/>
                        <w:caps/>
                        <w:color w:val="6B461B" w:themeColor="accent3" w:themeShade="80"/>
                        <w:spacing w:val="20"/>
                        <w:sz w:val="12"/>
                        <w:szCs w:val="12"/>
                      </w:rPr>
                    </w:pPr>
                    <w:r w:rsidRPr="00B960E2">
                      <w:rPr>
                        <w:rFonts w:asciiTheme="majorHAnsi" w:hAnsiTheme="majorHAnsi" w:cstheme="majorHAnsi"/>
                        <w:caps/>
                        <w:color w:val="6B461B" w:themeColor="accent3" w:themeShade="80"/>
                        <w:spacing w:val="20"/>
                        <w:sz w:val="12"/>
                        <w:szCs w:val="12"/>
                      </w:rPr>
                      <w:t>info@</w:t>
                    </w:r>
                    <w:r>
                      <w:rPr>
                        <w:rFonts w:asciiTheme="majorHAnsi" w:hAnsiTheme="majorHAnsi" w:cstheme="majorHAnsi"/>
                        <w:caps/>
                        <w:color w:val="6B461B" w:themeColor="accent3" w:themeShade="80"/>
                        <w:spacing w:val="20"/>
                        <w:sz w:val="12"/>
                        <w:szCs w:val="12"/>
                      </w:rPr>
                      <w:t>encosoftware</w:t>
                    </w:r>
                    <w:r w:rsidRPr="00B960E2">
                      <w:rPr>
                        <w:rFonts w:asciiTheme="majorHAnsi" w:hAnsiTheme="majorHAnsi" w:cstheme="majorHAnsi"/>
                        <w:caps/>
                        <w:color w:val="6B461B" w:themeColor="accent3" w:themeShade="80"/>
                        <w:spacing w:val="20"/>
                        <w:sz w:val="12"/>
                        <w:szCs w:val="12"/>
                      </w:rPr>
                      <w:t>.hu     +36 20 444 6816</w:t>
                    </w:r>
                  </w:p>
                </w:txbxContent>
              </v:textbox>
              <w10:wrap type="square"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569"/>
    <w:multiLevelType w:val="hybridMultilevel"/>
    <w:tmpl w:val="546637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3B86115"/>
    <w:multiLevelType w:val="hybridMultilevel"/>
    <w:tmpl w:val="7A5C92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610548D"/>
    <w:multiLevelType w:val="hybridMultilevel"/>
    <w:tmpl w:val="EA08B4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76600FC"/>
    <w:multiLevelType w:val="hybridMultilevel"/>
    <w:tmpl w:val="E7DA24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A6B5FD9"/>
    <w:multiLevelType w:val="hybridMultilevel"/>
    <w:tmpl w:val="AF9447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AC4437A"/>
    <w:multiLevelType w:val="hybridMultilevel"/>
    <w:tmpl w:val="A04ACF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B7F498A"/>
    <w:multiLevelType w:val="hybridMultilevel"/>
    <w:tmpl w:val="F7E8322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EC305CF"/>
    <w:multiLevelType w:val="hybridMultilevel"/>
    <w:tmpl w:val="F93278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1F2186E"/>
    <w:multiLevelType w:val="hybridMultilevel"/>
    <w:tmpl w:val="F59867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2A0403F"/>
    <w:multiLevelType w:val="hybridMultilevel"/>
    <w:tmpl w:val="FE5CBA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12E6474C"/>
    <w:multiLevelType w:val="hybridMultilevel"/>
    <w:tmpl w:val="D4508D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14314DCD"/>
    <w:multiLevelType w:val="hybridMultilevel"/>
    <w:tmpl w:val="E96C83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5807E85"/>
    <w:multiLevelType w:val="hybridMultilevel"/>
    <w:tmpl w:val="0CC4F8F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169A41B0"/>
    <w:multiLevelType w:val="hybridMultilevel"/>
    <w:tmpl w:val="A13038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173B6890"/>
    <w:multiLevelType w:val="hybridMultilevel"/>
    <w:tmpl w:val="5C8493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1B85531"/>
    <w:multiLevelType w:val="hybridMultilevel"/>
    <w:tmpl w:val="E466A3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24EE075C"/>
    <w:multiLevelType w:val="hybridMultilevel"/>
    <w:tmpl w:val="06BE13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B035F22"/>
    <w:multiLevelType w:val="hybridMultilevel"/>
    <w:tmpl w:val="4664C4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E6F25BE"/>
    <w:multiLevelType w:val="hybridMultilevel"/>
    <w:tmpl w:val="3B0207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305A2F93"/>
    <w:multiLevelType w:val="hybridMultilevel"/>
    <w:tmpl w:val="B2DC41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2395F4E"/>
    <w:multiLevelType w:val="hybridMultilevel"/>
    <w:tmpl w:val="1FCAEA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385A0C0E"/>
    <w:multiLevelType w:val="hybridMultilevel"/>
    <w:tmpl w:val="379A65A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8ED273F"/>
    <w:multiLevelType w:val="hybridMultilevel"/>
    <w:tmpl w:val="990001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3D006552"/>
    <w:multiLevelType w:val="hybridMultilevel"/>
    <w:tmpl w:val="A1CEF4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3D5369C7"/>
    <w:multiLevelType w:val="hybridMultilevel"/>
    <w:tmpl w:val="ACF47B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3FF02C68"/>
    <w:multiLevelType w:val="hybridMultilevel"/>
    <w:tmpl w:val="B8C865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49D77D5"/>
    <w:multiLevelType w:val="hybridMultilevel"/>
    <w:tmpl w:val="00109F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486E77A2"/>
    <w:multiLevelType w:val="hybridMultilevel"/>
    <w:tmpl w:val="C1A0D3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49BE3DC4"/>
    <w:multiLevelType w:val="hybridMultilevel"/>
    <w:tmpl w:val="929E5A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53E420D5"/>
    <w:multiLevelType w:val="hybridMultilevel"/>
    <w:tmpl w:val="D910EE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67D2247"/>
    <w:multiLevelType w:val="hybridMultilevel"/>
    <w:tmpl w:val="596E6E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6BA600C7"/>
    <w:multiLevelType w:val="hybridMultilevel"/>
    <w:tmpl w:val="041871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6C5E320E"/>
    <w:multiLevelType w:val="hybridMultilevel"/>
    <w:tmpl w:val="057600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75C12D67"/>
    <w:multiLevelType w:val="hybridMultilevel"/>
    <w:tmpl w:val="2162EF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BCE514E"/>
    <w:multiLevelType w:val="hybridMultilevel"/>
    <w:tmpl w:val="C11CFC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F077637"/>
    <w:multiLevelType w:val="hybridMultilevel"/>
    <w:tmpl w:val="EF762C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FF94A36"/>
    <w:multiLevelType w:val="hybridMultilevel"/>
    <w:tmpl w:val="A1B895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36"/>
  </w:num>
  <w:num w:numId="4">
    <w:abstractNumId w:val="11"/>
  </w:num>
  <w:num w:numId="5">
    <w:abstractNumId w:val="35"/>
  </w:num>
  <w:num w:numId="6">
    <w:abstractNumId w:val="3"/>
  </w:num>
  <w:num w:numId="7">
    <w:abstractNumId w:val="33"/>
  </w:num>
  <w:num w:numId="8">
    <w:abstractNumId w:val="1"/>
  </w:num>
  <w:num w:numId="9">
    <w:abstractNumId w:val="0"/>
  </w:num>
  <w:num w:numId="10">
    <w:abstractNumId w:val="12"/>
  </w:num>
  <w:num w:numId="11">
    <w:abstractNumId w:val="29"/>
  </w:num>
  <w:num w:numId="12">
    <w:abstractNumId w:val="31"/>
  </w:num>
  <w:num w:numId="13">
    <w:abstractNumId w:val="5"/>
  </w:num>
  <w:num w:numId="14">
    <w:abstractNumId w:val="8"/>
  </w:num>
  <w:num w:numId="15">
    <w:abstractNumId w:val="19"/>
  </w:num>
  <w:num w:numId="16">
    <w:abstractNumId w:val="21"/>
  </w:num>
  <w:num w:numId="17">
    <w:abstractNumId w:val="13"/>
  </w:num>
  <w:num w:numId="18">
    <w:abstractNumId w:val="2"/>
  </w:num>
  <w:num w:numId="19">
    <w:abstractNumId w:val="9"/>
  </w:num>
  <w:num w:numId="20">
    <w:abstractNumId w:val="20"/>
  </w:num>
  <w:num w:numId="21">
    <w:abstractNumId w:val="27"/>
  </w:num>
  <w:num w:numId="22">
    <w:abstractNumId w:val="34"/>
  </w:num>
  <w:num w:numId="23">
    <w:abstractNumId w:val="6"/>
  </w:num>
  <w:num w:numId="24">
    <w:abstractNumId w:val="23"/>
  </w:num>
  <w:num w:numId="25">
    <w:abstractNumId w:val="15"/>
  </w:num>
  <w:num w:numId="26">
    <w:abstractNumId w:val="24"/>
  </w:num>
  <w:num w:numId="27">
    <w:abstractNumId w:val="18"/>
  </w:num>
  <w:num w:numId="28">
    <w:abstractNumId w:val="4"/>
  </w:num>
  <w:num w:numId="29">
    <w:abstractNumId w:val="22"/>
  </w:num>
  <w:num w:numId="30">
    <w:abstractNumId w:val="28"/>
  </w:num>
  <w:num w:numId="31">
    <w:abstractNumId w:val="7"/>
  </w:num>
  <w:num w:numId="32">
    <w:abstractNumId w:val="26"/>
  </w:num>
  <w:num w:numId="33">
    <w:abstractNumId w:val="16"/>
  </w:num>
  <w:num w:numId="34">
    <w:abstractNumId w:val="25"/>
  </w:num>
  <w:num w:numId="35">
    <w:abstractNumId w:val="17"/>
  </w:num>
  <w:num w:numId="36">
    <w:abstractNumId w:val="32"/>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formatting="1"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665"/>
    <w:rsid w:val="0000059F"/>
    <w:rsid w:val="0000066D"/>
    <w:rsid w:val="00017D8F"/>
    <w:rsid w:val="00020C5E"/>
    <w:rsid w:val="0002171A"/>
    <w:rsid w:val="00026AB8"/>
    <w:rsid w:val="00026C2A"/>
    <w:rsid w:val="00032A64"/>
    <w:rsid w:val="00071C3D"/>
    <w:rsid w:val="00073674"/>
    <w:rsid w:val="0009284A"/>
    <w:rsid w:val="00095F8A"/>
    <w:rsid w:val="000975FA"/>
    <w:rsid w:val="000A11F4"/>
    <w:rsid w:val="000A1D35"/>
    <w:rsid w:val="000A3B43"/>
    <w:rsid w:val="000A6733"/>
    <w:rsid w:val="000B349A"/>
    <w:rsid w:val="000C0FAC"/>
    <w:rsid w:val="000C15C2"/>
    <w:rsid w:val="000C45C8"/>
    <w:rsid w:val="000E7E57"/>
    <w:rsid w:val="000F6439"/>
    <w:rsid w:val="001004B2"/>
    <w:rsid w:val="00102B79"/>
    <w:rsid w:val="001071BC"/>
    <w:rsid w:val="0011123D"/>
    <w:rsid w:val="00116C20"/>
    <w:rsid w:val="00131A43"/>
    <w:rsid w:val="00134C69"/>
    <w:rsid w:val="001411C5"/>
    <w:rsid w:val="00144959"/>
    <w:rsid w:val="00154CE5"/>
    <w:rsid w:val="001858C9"/>
    <w:rsid w:val="00186207"/>
    <w:rsid w:val="001A26CE"/>
    <w:rsid w:val="001B65C0"/>
    <w:rsid w:val="001C58D9"/>
    <w:rsid w:val="001C6AEA"/>
    <w:rsid w:val="001E2DAE"/>
    <w:rsid w:val="001E677A"/>
    <w:rsid w:val="00200DE4"/>
    <w:rsid w:val="00206A02"/>
    <w:rsid w:val="00221B37"/>
    <w:rsid w:val="002339DD"/>
    <w:rsid w:val="00234D7E"/>
    <w:rsid w:val="00237230"/>
    <w:rsid w:val="00240C9E"/>
    <w:rsid w:val="0026178D"/>
    <w:rsid w:val="00261BBC"/>
    <w:rsid w:val="00263EC3"/>
    <w:rsid w:val="00276D73"/>
    <w:rsid w:val="00292C47"/>
    <w:rsid w:val="00292F63"/>
    <w:rsid w:val="00294815"/>
    <w:rsid w:val="00297D41"/>
    <w:rsid w:val="002A7BD3"/>
    <w:rsid w:val="002A7D3F"/>
    <w:rsid w:val="002B03FA"/>
    <w:rsid w:val="002D74BA"/>
    <w:rsid w:val="002E0146"/>
    <w:rsid w:val="002F5008"/>
    <w:rsid w:val="002F70EE"/>
    <w:rsid w:val="003008E9"/>
    <w:rsid w:val="00315B35"/>
    <w:rsid w:val="00322B55"/>
    <w:rsid w:val="00323877"/>
    <w:rsid w:val="00325C24"/>
    <w:rsid w:val="003304D5"/>
    <w:rsid w:val="0033056F"/>
    <w:rsid w:val="00330FAC"/>
    <w:rsid w:val="00337084"/>
    <w:rsid w:val="00352D73"/>
    <w:rsid w:val="00355D29"/>
    <w:rsid w:val="003604F7"/>
    <w:rsid w:val="00362013"/>
    <w:rsid w:val="00370403"/>
    <w:rsid w:val="003836EB"/>
    <w:rsid w:val="00387CF9"/>
    <w:rsid w:val="003A1A88"/>
    <w:rsid w:val="003A2B14"/>
    <w:rsid w:val="003C05E8"/>
    <w:rsid w:val="003C58E0"/>
    <w:rsid w:val="003F1CDA"/>
    <w:rsid w:val="004117CB"/>
    <w:rsid w:val="004120DD"/>
    <w:rsid w:val="00415A3A"/>
    <w:rsid w:val="0042451C"/>
    <w:rsid w:val="00425DC3"/>
    <w:rsid w:val="004771A6"/>
    <w:rsid w:val="00496F1C"/>
    <w:rsid w:val="004A3D4D"/>
    <w:rsid w:val="004A5965"/>
    <w:rsid w:val="004C3B74"/>
    <w:rsid w:val="004D2B1D"/>
    <w:rsid w:val="004D3F24"/>
    <w:rsid w:val="004D4F01"/>
    <w:rsid w:val="004E112F"/>
    <w:rsid w:val="004E1767"/>
    <w:rsid w:val="004E1793"/>
    <w:rsid w:val="004E76DD"/>
    <w:rsid w:val="004F093B"/>
    <w:rsid w:val="004F431A"/>
    <w:rsid w:val="004F47DA"/>
    <w:rsid w:val="004F681C"/>
    <w:rsid w:val="004F691B"/>
    <w:rsid w:val="005004D9"/>
    <w:rsid w:val="005104AD"/>
    <w:rsid w:val="00513D53"/>
    <w:rsid w:val="00521163"/>
    <w:rsid w:val="005234DF"/>
    <w:rsid w:val="00525911"/>
    <w:rsid w:val="0053658D"/>
    <w:rsid w:val="00536597"/>
    <w:rsid w:val="00542FE9"/>
    <w:rsid w:val="005444F9"/>
    <w:rsid w:val="00552454"/>
    <w:rsid w:val="00552557"/>
    <w:rsid w:val="00553636"/>
    <w:rsid w:val="005566AA"/>
    <w:rsid w:val="005622A5"/>
    <w:rsid w:val="0057274C"/>
    <w:rsid w:val="00576164"/>
    <w:rsid w:val="005A16E9"/>
    <w:rsid w:val="005A790E"/>
    <w:rsid w:val="005B0EE5"/>
    <w:rsid w:val="005B35B0"/>
    <w:rsid w:val="005B36C2"/>
    <w:rsid w:val="005C20BF"/>
    <w:rsid w:val="005C7206"/>
    <w:rsid w:val="005D00DB"/>
    <w:rsid w:val="005D28A7"/>
    <w:rsid w:val="005D28C5"/>
    <w:rsid w:val="005D6447"/>
    <w:rsid w:val="005E0698"/>
    <w:rsid w:val="005E3DA9"/>
    <w:rsid w:val="005E740A"/>
    <w:rsid w:val="005F380E"/>
    <w:rsid w:val="00604265"/>
    <w:rsid w:val="00604AAB"/>
    <w:rsid w:val="00614588"/>
    <w:rsid w:val="00622DD9"/>
    <w:rsid w:val="00656B0F"/>
    <w:rsid w:val="006674BC"/>
    <w:rsid w:val="00685D0A"/>
    <w:rsid w:val="006A1E19"/>
    <w:rsid w:val="006A6CDB"/>
    <w:rsid w:val="006B2622"/>
    <w:rsid w:val="006B3170"/>
    <w:rsid w:val="006B56BE"/>
    <w:rsid w:val="006B5B8B"/>
    <w:rsid w:val="006C2842"/>
    <w:rsid w:val="006C342E"/>
    <w:rsid w:val="00700817"/>
    <w:rsid w:val="007116F1"/>
    <w:rsid w:val="007176B0"/>
    <w:rsid w:val="007225E6"/>
    <w:rsid w:val="007237DA"/>
    <w:rsid w:val="00733B65"/>
    <w:rsid w:val="00750513"/>
    <w:rsid w:val="00751825"/>
    <w:rsid w:val="007535C7"/>
    <w:rsid w:val="007603B7"/>
    <w:rsid w:val="007610C4"/>
    <w:rsid w:val="00764E0D"/>
    <w:rsid w:val="00775F7F"/>
    <w:rsid w:val="00782176"/>
    <w:rsid w:val="00782BB4"/>
    <w:rsid w:val="0078431D"/>
    <w:rsid w:val="00790CB1"/>
    <w:rsid w:val="007A6059"/>
    <w:rsid w:val="007C6BA7"/>
    <w:rsid w:val="007D2195"/>
    <w:rsid w:val="007F27E9"/>
    <w:rsid w:val="007F7807"/>
    <w:rsid w:val="0080711F"/>
    <w:rsid w:val="00810EA7"/>
    <w:rsid w:val="008119BF"/>
    <w:rsid w:val="008332F9"/>
    <w:rsid w:val="00837168"/>
    <w:rsid w:val="008410E5"/>
    <w:rsid w:val="00855291"/>
    <w:rsid w:val="0085668E"/>
    <w:rsid w:val="00890BA2"/>
    <w:rsid w:val="00893B11"/>
    <w:rsid w:val="00893E8C"/>
    <w:rsid w:val="00895E43"/>
    <w:rsid w:val="00896164"/>
    <w:rsid w:val="008A1FAC"/>
    <w:rsid w:val="008A2889"/>
    <w:rsid w:val="008A3A09"/>
    <w:rsid w:val="008A4AEC"/>
    <w:rsid w:val="008A5CAE"/>
    <w:rsid w:val="008B1466"/>
    <w:rsid w:val="008B660E"/>
    <w:rsid w:val="008C0D96"/>
    <w:rsid w:val="008C5B2A"/>
    <w:rsid w:val="008D6CE8"/>
    <w:rsid w:val="008E0044"/>
    <w:rsid w:val="008E0939"/>
    <w:rsid w:val="008E4263"/>
    <w:rsid w:val="008F1B7C"/>
    <w:rsid w:val="008F28A8"/>
    <w:rsid w:val="008F65FC"/>
    <w:rsid w:val="009035B3"/>
    <w:rsid w:val="0091639F"/>
    <w:rsid w:val="00935B63"/>
    <w:rsid w:val="009370D0"/>
    <w:rsid w:val="00937EB7"/>
    <w:rsid w:val="009563D6"/>
    <w:rsid w:val="0096533E"/>
    <w:rsid w:val="009678FC"/>
    <w:rsid w:val="00975F89"/>
    <w:rsid w:val="009766BA"/>
    <w:rsid w:val="0099006B"/>
    <w:rsid w:val="009A265B"/>
    <w:rsid w:val="009B1305"/>
    <w:rsid w:val="009D19E2"/>
    <w:rsid w:val="009E37B8"/>
    <w:rsid w:val="009F1999"/>
    <w:rsid w:val="00A05DAF"/>
    <w:rsid w:val="00A138CE"/>
    <w:rsid w:val="00A27D3F"/>
    <w:rsid w:val="00A328FC"/>
    <w:rsid w:val="00A35F3E"/>
    <w:rsid w:val="00A37A8B"/>
    <w:rsid w:val="00A4739D"/>
    <w:rsid w:val="00A50973"/>
    <w:rsid w:val="00A55540"/>
    <w:rsid w:val="00A63E82"/>
    <w:rsid w:val="00A75006"/>
    <w:rsid w:val="00A75DF0"/>
    <w:rsid w:val="00A93D9E"/>
    <w:rsid w:val="00A96CDA"/>
    <w:rsid w:val="00A97287"/>
    <w:rsid w:val="00AB3C87"/>
    <w:rsid w:val="00AC0A65"/>
    <w:rsid w:val="00AC2FF2"/>
    <w:rsid w:val="00AC6215"/>
    <w:rsid w:val="00AE0F86"/>
    <w:rsid w:val="00AE5111"/>
    <w:rsid w:val="00AF10FC"/>
    <w:rsid w:val="00B007CA"/>
    <w:rsid w:val="00B016FD"/>
    <w:rsid w:val="00B07004"/>
    <w:rsid w:val="00B16A78"/>
    <w:rsid w:val="00B270DB"/>
    <w:rsid w:val="00B34A2C"/>
    <w:rsid w:val="00B47E7A"/>
    <w:rsid w:val="00B67C15"/>
    <w:rsid w:val="00B76FF1"/>
    <w:rsid w:val="00B85AB4"/>
    <w:rsid w:val="00B91D6E"/>
    <w:rsid w:val="00B93DE6"/>
    <w:rsid w:val="00BA090E"/>
    <w:rsid w:val="00BA3FDB"/>
    <w:rsid w:val="00BA4748"/>
    <w:rsid w:val="00BB1D09"/>
    <w:rsid w:val="00BB72A3"/>
    <w:rsid w:val="00BC1F2D"/>
    <w:rsid w:val="00BC21B7"/>
    <w:rsid w:val="00BD069A"/>
    <w:rsid w:val="00BD1738"/>
    <w:rsid w:val="00BE2AD9"/>
    <w:rsid w:val="00BE33E0"/>
    <w:rsid w:val="00BF366C"/>
    <w:rsid w:val="00BF44AA"/>
    <w:rsid w:val="00BF72DD"/>
    <w:rsid w:val="00C00333"/>
    <w:rsid w:val="00C11FFC"/>
    <w:rsid w:val="00C16491"/>
    <w:rsid w:val="00C36190"/>
    <w:rsid w:val="00C72515"/>
    <w:rsid w:val="00C73659"/>
    <w:rsid w:val="00C834C0"/>
    <w:rsid w:val="00C83ED5"/>
    <w:rsid w:val="00C90836"/>
    <w:rsid w:val="00C93922"/>
    <w:rsid w:val="00C96F6B"/>
    <w:rsid w:val="00C97A12"/>
    <w:rsid w:val="00CA2045"/>
    <w:rsid w:val="00CA7F67"/>
    <w:rsid w:val="00CB06D2"/>
    <w:rsid w:val="00CB26BF"/>
    <w:rsid w:val="00CB323E"/>
    <w:rsid w:val="00CC2431"/>
    <w:rsid w:val="00CD0A52"/>
    <w:rsid w:val="00CE4C9E"/>
    <w:rsid w:val="00CE4CDE"/>
    <w:rsid w:val="00CE5E5F"/>
    <w:rsid w:val="00CF2EA7"/>
    <w:rsid w:val="00D0270F"/>
    <w:rsid w:val="00D0411F"/>
    <w:rsid w:val="00D04A37"/>
    <w:rsid w:val="00D21CCD"/>
    <w:rsid w:val="00D23586"/>
    <w:rsid w:val="00D26CD8"/>
    <w:rsid w:val="00D355A0"/>
    <w:rsid w:val="00D45959"/>
    <w:rsid w:val="00D5596A"/>
    <w:rsid w:val="00D60D00"/>
    <w:rsid w:val="00D714BE"/>
    <w:rsid w:val="00D75F86"/>
    <w:rsid w:val="00D95990"/>
    <w:rsid w:val="00D97303"/>
    <w:rsid w:val="00DA06AB"/>
    <w:rsid w:val="00DC49A8"/>
    <w:rsid w:val="00DE0622"/>
    <w:rsid w:val="00DE3A27"/>
    <w:rsid w:val="00DE4540"/>
    <w:rsid w:val="00DE542D"/>
    <w:rsid w:val="00DE606A"/>
    <w:rsid w:val="00DF4CF2"/>
    <w:rsid w:val="00E06665"/>
    <w:rsid w:val="00E22A9B"/>
    <w:rsid w:val="00E35D85"/>
    <w:rsid w:val="00E402E6"/>
    <w:rsid w:val="00E41117"/>
    <w:rsid w:val="00E451BC"/>
    <w:rsid w:val="00E55648"/>
    <w:rsid w:val="00E644C7"/>
    <w:rsid w:val="00E72169"/>
    <w:rsid w:val="00E748BA"/>
    <w:rsid w:val="00EA202C"/>
    <w:rsid w:val="00EB59D5"/>
    <w:rsid w:val="00EC7C6B"/>
    <w:rsid w:val="00ED0F6B"/>
    <w:rsid w:val="00ED1C2A"/>
    <w:rsid w:val="00ED62F3"/>
    <w:rsid w:val="00EF4787"/>
    <w:rsid w:val="00F000C8"/>
    <w:rsid w:val="00F02F36"/>
    <w:rsid w:val="00F05EBB"/>
    <w:rsid w:val="00F17498"/>
    <w:rsid w:val="00F237E3"/>
    <w:rsid w:val="00F32CF2"/>
    <w:rsid w:val="00F35B56"/>
    <w:rsid w:val="00F50C04"/>
    <w:rsid w:val="00F53B48"/>
    <w:rsid w:val="00F60AE1"/>
    <w:rsid w:val="00F63CB3"/>
    <w:rsid w:val="00F86623"/>
    <w:rsid w:val="00F9055A"/>
    <w:rsid w:val="00F929F5"/>
    <w:rsid w:val="00FA2477"/>
    <w:rsid w:val="00FD0D5A"/>
    <w:rsid w:val="00FD47AB"/>
    <w:rsid w:val="00FE5F1E"/>
    <w:rsid w:val="00FF502F"/>
    <w:rsid w:val="00FF53E9"/>
  </w:rsids>
  <m:mathPr>
    <m:mathFont m:val="Cambria Math"/>
    <m:brkBin m:val="before"/>
    <m:brkBinSub m:val="--"/>
    <m:smallFrac m:val="0"/>
    <m:dispDef/>
    <m:lMargin m:val="0"/>
    <m:rMargin m:val="0"/>
    <m:defJc m:val="centerGroup"/>
    <m:wrapIndent m:val="1440"/>
    <m:intLim m:val="subSup"/>
    <m:naryLim m:val="undOvr"/>
  </m:mathPr>
  <w:themeFontLang w:val="hu-H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F9B40"/>
  <w15:chartTrackingRefBased/>
  <w15:docId w15:val="{8AD56BCD-3EA7-4388-A89B-CC8E9A06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93B11"/>
    <w:pPr>
      <w:spacing w:after="0" w:line="276" w:lineRule="auto"/>
    </w:pPr>
    <w:rPr>
      <w:lang w:eastAsia="hu-HU"/>
    </w:rPr>
  </w:style>
  <w:style w:type="paragraph" w:styleId="Heading1">
    <w:name w:val="heading 1"/>
    <w:basedOn w:val="Normal"/>
    <w:next w:val="normlszveg"/>
    <w:link w:val="Heading1Char"/>
    <w:uiPriority w:val="9"/>
    <w:qFormat/>
    <w:rsid w:val="00DE542D"/>
    <w:pPr>
      <w:spacing w:before="360" w:after="240" w:line="259" w:lineRule="auto"/>
      <w:outlineLvl w:val="0"/>
    </w:pPr>
    <w:rPr>
      <w:rFonts w:ascii="Calibri Light" w:hAnsi="Calibri Light"/>
      <w:b/>
      <w:color w:val="D51317"/>
      <w:sz w:val="32"/>
      <w:szCs w:val="32"/>
    </w:rPr>
  </w:style>
  <w:style w:type="paragraph" w:styleId="Heading2">
    <w:name w:val="heading 2"/>
    <w:basedOn w:val="Normal"/>
    <w:next w:val="normlszveg"/>
    <w:link w:val="Heading2Char"/>
    <w:uiPriority w:val="9"/>
    <w:unhideWhenUsed/>
    <w:qFormat/>
    <w:rsid w:val="00DE542D"/>
    <w:pPr>
      <w:keepNext/>
      <w:keepLines/>
      <w:spacing w:before="360" w:after="240"/>
      <w:outlineLvl w:val="1"/>
    </w:pPr>
    <w:rPr>
      <w:rFonts w:ascii="Calibri Light" w:hAnsi="Calibri Light"/>
      <w:color w:val="D51317"/>
      <w:sz w:val="30"/>
      <w:szCs w:val="30"/>
    </w:rPr>
  </w:style>
  <w:style w:type="paragraph" w:styleId="Heading3">
    <w:name w:val="heading 3"/>
    <w:basedOn w:val="Heading2"/>
    <w:next w:val="normlszveg"/>
    <w:link w:val="Heading3Char"/>
    <w:uiPriority w:val="9"/>
    <w:unhideWhenUsed/>
    <w:qFormat/>
    <w:rsid w:val="00E748BA"/>
    <w:pPr>
      <w:outlineLvl w:val="2"/>
    </w:pPr>
    <w:rPr>
      <w:i/>
      <w:color w:val="404040" w:themeColor="text1" w:themeTint="BF"/>
      <w:sz w:val="28"/>
      <w:szCs w:val="28"/>
    </w:rPr>
  </w:style>
  <w:style w:type="paragraph" w:styleId="Heading4">
    <w:name w:val="heading 4"/>
    <w:basedOn w:val="Normal"/>
    <w:next w:val="normlszveg"/>
    <w:link w:val="Heading4Char"/>
    <w:uiPriority w:val="9"/>
    <w:unhideWhenUsed/>
    <w:qFormat/>
    <w:rsid w:val="00E748BA"/>
    <w:pPr>
      <w:outlineLvl w:val="3"/>
    </w:pPr>
    <w:rPr>
      <w:b/>
      <w:caps/>
      <w:color w:val="404040" w:themeColor="text1" w:themeTint="BF"/>
    </w:rPr>
  </w:style>
  <w:style w:type="paragraph" w:styleId="Heading5">
    <w:name w:val="heading 5"/>
    <w:basedOn w:val="Normal"/>
    <w:next w:val="Normal"/>
    <w:link w:val="Heading5Char"/>
    <w:uiPriority w:val="9"/>
    <w:unhideWhenUsed/>
    <w:qFormat/>
    <w:rsid w:val="008E0939"/>
    <w:pPr>
      <w:keepNext/>
      <w:keepLines/>
      <w:spacing w:before="40"/>
      <w:outlineLvl w:val="4"/>
    </w:pPr>
    <w:rPr>
      <w:rFonts w:asciiTheme="majorHAnsi" w:eastAsiaTheme="majorEastAsia" w:hAnsiTheme="majorHAnsi" w:cstheme="majorBidi"/>
      <w:color w:val="C49A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B270DB"/>
    <w:pPr>
      <w:spacing w:after="0" w:line="240" w:lineRule="auto"/>
    </w:pPr>
    <w:rPr>
      <w:rFonts w:eastAsiaTheme="minorEastAsia"/>
      <w:lang w:eastAsia="hu-HU"/>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Light">
    <w:name w:val="Grid Table Light"/>
    <w:basedOn w:val="TableNormal"/>
    <w:uiPriority w:val="40"/>
    <w:rsid w:val="00B270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aliases w:val="EN-CO"/>
    <w:basedOn w:val="TableNormal"/>
    <w:uiPriority w:val="43"/>
    <w:rsid w:val="00EF4787"/>
    <w:pPr>
      <w:spacing w:after="0" w:line="240" w:lineRule="auto"/>
    </w:pPr>
    <w:tblPr>
      <w:tblStyleRowBandSize w:val="1"/>
      <w:tblStyleColBandSize w:val="1"/>
      <w:tblCellMar>
        <w:top w:w="113" w:type="dxa"/>
        <w:left w:w="142" w:type="dxa"/>
        <w:bottom w:w="113" w:type="dxa"/>
        <w:right w:w="142" w:type="dxa"/>
      </w:tblCellMar>
    </w:tblPr>
    <w:tcPr>
      <w:shd w:val="clear" w:color="auto" w:fill="auto"/>
    </w:tcPr>
    <w:tblStylePr w:type="firstRow">
      <w:rPr>
        <w:b/>
        <w:bCs/>
        <w:caps/>
      </w:rPr>
      <w:tblPr/>
      <w:tcPr>
        <w:tcBorders>
          <w:bottom w:val="single" w:sz="4" w:space="0" w:color="7F7F7F" w:themeColor="text1" w:themeTint="80"/>
        </w:tcBorders>
      </w:tcPr>
    </w:tblStylePr>
    <w:tblStylePr w:type="lastRow">
      <w:rPr>
        <w:b/>
        <w:bCs/>
        <w:caps/>
      </w:rPr>
      <w:tblPr/>
      <w:tcPr>
        <w:tcBorders>
          <w:top w:val="single" w:sz="4" w:space="0" w:color="BFBFBF" w:themeColor="background1" w:themeShade="BF"/>
          <w:left w:val="nil"/>
          <w:bottom w:val="nil"/>
          <w:right w:val="nil"/>
          <w:insideH w:val="nil"/>
          <w:insideV w:val="nil"/>
          <w:tl2br w:val="nil"/>
          <w:tr2bl w:val="nil"/>
        </w:tcBorders>
      </w:tcPr>
    </w:tblStylePr>
    <w:tblStylePr w:type="firstCol">
      <w:rPr>
        <w:b/>
        <w:bCs/>
        <w:caps w:val="0"/>
      </w:rPr>
      <w:tblPr/>
      <w:tcPr>
        <w:tcBorders>
          <w:right w:val="single" w:sz="4" w:space="0" w:color="7F7F7F" w:themeColor="text1" w:themeTint="80"/>
        </w:tcBorders>
      </w:tcPr>
    </w:tblStylePr>
    <w:tblStylePr w:type="lastCol">
      <w:rPr>
        <w:b/>
        <w:bCs/>
        <w:caps/>
      </w:rPr>
      <w:tblPr/>
      <w:tcPr>
        <w:tcBorders>
          <w:left w:val="nil"/>
        </w:tcBorders>
      </w:tcPr>
    </w:tblStylePr>
    <w:tblStylePr w:type="band1Horz">
      <w:tblPr/>
      <w:tcPr>
        <w:shd w:val="clear" w:color="auto" w:fill="F0F0F0"/>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270D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cimalAligned">
    <w:name w:val="Decimal Aligned"/>
    <w:basedOn w:val="Normal"/>
    <w:uiPriority w:val="40"/>
    <w:qFormat/>
    <w:rsid w:val="00552557"/>
    <w:pPr>
      <w:tabs>
        <w:tab w:val="decimal" w:pos="360"/>
      </w:tabs>
      <w:spacing w:after="200"/>
    </w:pPr>
    <w:rPr>
      <w:rFonts w:eastAsiaTheme="minorEastAsia" w:cs="Times New Roman"/>
    </w:rPr>
  </w:style>
  <w:style w:type="paragraph" w:styleId="FootnoteText">
    <w:name w:val="footnote text"/>
    <w:basedOn w:val="Normal"/>
    <w:link w:val="FootnoteTextChar"/>
    <w:uiPriority w:val="99"/>
    <w:unhideWhenUsed/>
    <w:rsid w:val="00552557"/>
    <w:pPr>
      <w:spacing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552557"/>
    <w:rPr>
      <w:rFonts w:eastAsiaTheme="minorEastAsia" w:cs="Times New Roman"/>
      <w:sz w:val="20"/>
      <w:szCs w:val="20"/>
      <w:lang w:eastAsia="hu-HU"/>
    </w:rPr>
  </w:style>
  <w:style w:type="character" w:styleId="SubtleEmphasis">
    <w:name w:val="Subtle Emphasis"/>
    <w:basedOn w:val="DefaultParagraphFont"/>
    <w:uiPriority w:val="19"/>
    <w:qFormat/>
    <w:rsid w:val="00552557"/>
    <w:rPr>
      <w:i/>
      <w:iCs/>
    </w:rPr>
  </w:style>
  <w:style w:type="table" w:styleId="MediumShading2-Accent5">
    <w:name w:val="Medium Shading 2 Accent 5"/>
    <w:basedOn w:val="TableNormal"/>
    <w:uiPriority w:val="64"/>
    <w:rsid w:val="00552557"/>
    <w:pPr>
      <w:spacing w:after="0" w:line="240" w:lineRule="auto"/>
    </w:pPr>
    <w:rPr>
      <w:rFonts w:eastAsiaTheme="minorEastAsia"/>
      <w:lang w:eastAsia="hu-H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482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4823" w:themeFill="accent5"/>
      </w:tcPr>
    </w:tblStylePr>
    <w:tblStylePr w:type="lastCol">
      <w:rPr>
        <w:b/>
        <w:bCs/>
        <w:color w:val="FFFFFF" w:themeColor="background1"/>
      </w:rPr>
      <w:tblPr/>
      <w:tcPr>
        <w:tcBorders>
          <w:left w:val="nil"/>
          <w:right w:val="nil"/>
          <w:insideH w:val="nil"/>
          <w:insideV w:val="nil"/>
        </w:tcBorders>
        <w:shd w:val="clear" w:color="auto" w:fill="E6482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552557"/>
    <w:pPr>
      <w:ind w:left="720"/>
      <w:contextualSpacing/>
    </w:pPr>
  </w:style>
  <w:style w:type="character" w:styleId="Hyperlink">
    <w:name w:val="Hyperlink"/>
    <w:basedOn w:val="DefaultParagraphFont"/>
    <w:uiPriority w:val="99"/>
    <w:unhideWhenUsed/>
    <w:rsid w:val="00937EB7"/>
    <w:rPr>
      <w:color w:val="2998E3" w:themeColor="hyperlink"/>
      <w:u w:val="single"/>
    </w:rPr>
  </w:style>
  <w:style w:type="paragraph" w:styleId="Header">
    <w:name w:val="header"/>
    <w:basedOn w:val="Normal"/>
    <w:link w:val="HeaderChar"/>
    <w:uiPriority w:val="99"/>
    <w:unhideWhenUsed/>
    <w:rsid w:val="00B16A78"/>
    <w:pPr>
      <w:tabs>
        <w:tab w:val="center" w:pos="4536"/>
        <w:tab w:val="right" w:pos="9072"/>
      </w:tabs>
      <w:spacing w:line="240" w:lineRule="auto"/>
    </w:pPr>
  </w:style>
  <w:style w:type="character" w:customStyle="1" w:styleId="HeaderChar">
    <w:name w:val="Header Char"/>
    <w:basedOn w:val="DefaultParagraphFont"/>
    <w:link w:val="Header"/>
    <w:uiPriority w:val="99"/>
    <w:rsid w:val="00B16A78"/>
  </w:style>
  <w:style w:type="paragraph" w:styleId="Footer">
    <w:name w:val="footer"/>
    <w:basedOn w:val="Normal"/>
    <w:link w:val="FooterChar"/>
    <w:uiPriority w:val="99"/>
    <w:unhideWhenUsed/>
    <w:rsid w:val="00B16A78"/>
    <w:pPr>
      <w:tabs>
        <w:tab w:val="center" w:pos="4536"/>
        <w:tab w:val="right" w:pos="9072"/>
      </w:tabs>
      <w:spacing w:line="240" w:lineRule="auto"/>
    </w:pPr>
  </w:style>
  <w:style w:type="character" w:customStyle="1" w:styleId="FooterChar">
    <w:name w:val="Footer Char"/>
    <w:basedOn w:val="DefaultParagraphFont"/>
    <w:link w:val="Footer"/>
    <w:uiPriority w:val="99"/>
    <w:rsid w:val="00B16A78"/>
  </w:style>
  <w:style w:type="paragraph" w:styleId="NoSpacing">
    <w:name w:val="No Spacing"/>
    <w:link w:val="NoSpacingChar"/>
    <w:uiPriority w:val="1"/>
    <w:qFormat/>
    <w:rsid w:val="00AE5111"/>
    <w:pPr>
      <w:spacing w:after="0" w:line="240" w:lineRule="auto"/>
    </w:pPr>
    <w:rPr>
      <w:rFonts w:eastAsiaTheme="minorEastAsia"/>
      <w:lang w:eastAsia="hu-HU"/>
    </w:rPr>
  </w:style>
  <w:style w:type="character" w:customStyle="1" w:styleId="NoSpacingChar">
    <w:name w:val="No Spacing Char"/>
    <w:basedOn w:val="DefaultParagraphFont"/>
    <w:link w:val="NoSpacing"/>
    <w:uiPriority w:val="1"/>
    <w:rsid w:val="00AE5111"/>
    <w:rPr>
      <w:rFonts w:eastAsiaTheme="minorEastAsia"/>
      <w:lang w:eastAsia="hu-HU"/>
    </w:rPr>
  </w:style>
  <w:style w:type="character" w:customStyle="1" w:styleId="Heading1Char">
    <w:name w:val="Heading 1 Char"/>
    <w:basedOn w:val="DefaultParagraphFont"/>
    <w:link w:val="Heading1"/>
    <w:uiPriority w:val="9"/>
    <w:rsid w:val="00DE542D"/>
    <w:rPr>
      <w:rFonts w:ascii="Calibri Light" w:hAnsi="Calibri Light"/>
      <w:b/>
      <w:color w:val="D51317"/>
      <w:sz w:val="32"/>
      <w:szCs w:val="32"/>
      <w:lang w:eastAsia="hu-HU"/>
    </w:rPr>
  </w:style>
  <w:style w:type="paragraph" w:styleId="TOCHeading">
    <w:name w:val="TOC Heading"/>
    <w:basedOn w:val="Heading1"/>
    <w:next w:val="Normal"/>
    <w:uiPriority w:val="39"/>
    <w:unhideWhenUsed/>
    <w:qFormat/>
    <w:rsid w:val="00CD0A52"/>
    <w:pPr>
      <w:outlineLvl w:val="9"/>
    </w:pPr>
    <w:rPr>
      <w:b w:val="0"/>
      <w:bCs/>
    </w:rPr>
  </w:style>
  <w:style w:type="paragraph" w:styleId="TOC1">
    <w:name w:val="toc 1"/>
    <w:basedOn w:val="Normal"/>
    <w:next w:val="Normal"/>
    <w:autoRedefine/>
    <w:uiPriority w:val="39"/>
    <w:unhideWhenUsed/>
    <w:rsid w:val="00CD0A52"/>
    <w:pPr>
      <w:spacing w:after="100"/>
    </w:pPr>
  </w:style>
  <w:style w:type="paragraph" w:customStyle="1" w:styleId="cm">
    <w:name w:val="cím"/>
    <w:basedOn w:val="Normal"/>
    <w:link w:val="cmChar"/>
    <w:qFormat/>
    <w:rsid w:val="009A265B"/>
    <w:pPr>
      <w:jc w:val="center"/>
    </w:pPr>
    <w:rPr>
      <w:color w:val="404040" w:themeColor="text1" w:themeTint="BF"/>
      <w:sz w:val="40"/>
      <w:szCs w:val="40"/>
    </w:rPr>
  </w:style>
  <w:style w:type="paragraph" w:customStyle="1" w:styleId="alcm1">
    <w:name w:val="alcím1"/>
    <w:basedOn w:val="cm"/>
    <w:link w:val="alcm1Char"/>
    <w:qFormat/>
    <w:rsid w:val="00F05EBB"/>
    <w:pPr>
      <w:spacing w:line="240" w:lineRule="auto"/>
      <w:ind w:left="2127"/>
      <w:jc w:val="left"/>
    </w:pPr>
    <w:rPr>
      <w:sz w:val="36"/>
      <w:szCs w:val="36"/>
    </w:rPr>
  </w:style>
  <w:style w:type="character" w:customStyle="1" w:styleId="cmChar">
    <w:name w:val="cím Char"/>
    <w:basedOn w:val="DefaultParagraphFont"/>
    <w:link w:val="cm"/>
    <w:rsid w:val="009A265B"/>
    <w:rPr>
      <w:color w:val="404040" w:themeColor="text1" w:themeTint="BF"/>
      <w:sz w:val="40"/>
      <w:szCs w:val="40"/>
    </w:rPr>
  </w:style>
  <w:style w:type="paragraph" w:customStyle="1" w:styleId="alcm2">
    <w:name w:val="alcím2"/>
    <w:basedOn w:val="alcm1"/>
    <w:link w:val="alcm2Char"/>
    <w:qFormat/>
    <w:rsid w:val="00F05EBB"/>
    <w:rPr>
      <w:i/>
      <w:sz w:val="32"/>
      <w:szCs w:val="32"/>
    </w:rPr>
  </w:style>
  <w:style w:type="character" w:customStyle="1" w:styleId="alcm1Char">
    <w:name w:val="alcím1 Char"/>
    <w:basedOn w:val="DefaultParagraphFont"/>
    <w:link w:val="alcm1"/>
    <w:rsid w:val="00F05EBB"/>
    <w:rPr>
      <w:color w:val="404040" w:themeColor="text1" w:themeTint="BF"/>
      <w:sz w:val="36"/>
      <w:szCs w:val="36"/>
      <w:lang w:eastAsia="hu-HU"/>
    </w:rPr>
  </w:style>
  <w:style w:type="character" w:customStyle="1" w:styleId="alcm2Char">
    <w:name w:val="alcím2 Char"/>
    <w:basedOn w:val="Heading1Char"/>
    <w:link w:val="alcm2"/>
    <w:rsid w:val="00F05EBB"/>
    <w:rPr>
      <w:rFonts w:asciiTheme="majorHAnsi" w:hAnsiTheme="majorHAnsi"/>
      <w:b w:val="0"/>
      <w:i/>
      <w:color w:val="404040" w:themeColor="text1" w:themeTint="BF"/>
      <w:sz w:val="32"/>
      <w:szCs w:val="32"/>
      <w:lang w:eastAsia="hu-HU"/>
    </w:rPr>
  </w:style>
  <w:style w:type="paragraph" w:customStyle="1" w:styleId="dokumentumcm">
    <w:name w:val="dokumentum cím"/>
    <w:basedOn w:val="cm"/>
    <w:next w:val="alcm1"/>
    <w:link w:val="dokumentumcmChar"/>
    <w:qFormat/>
    <w:rsid w:val="00F05EBB"/>
    <w:pPr>
      <w:spacing w:line="240" w:lineRule="auto"/>
      <w:ind w:left="2127"/>
      <w:jc w:val="left"/>
    </w:pPr>
    <w:rPr>
      <w:b/>
    </w:rPr>
  </w:style>
  <w:style w:type="character" w:customStyle="1" w:styleId="dokumentumcmChar">
    <w:name w:val="dokumentum cím Char"/>
    <w:basedOn w:val="cmChar"/>
    <w:link w:val="dokumentumcm"/>
    <w:rsid w:val="00F05EBB"/>
    <w:rPr>
      <w:b/>
      <w:color w:val="404040" w:themeColor="text1" w:themeTint="BF"/>
      <w:sz w:val="40"/>
      <w:szCs w:val="40"/>
      <w:lang w:eastAsia="hu-HU"/>
    </w:rPr>
  </w:style>
  <w:style w:type="paragraph" w:styleId="Subtitle">
    <w:name w:val="Subtitle"/>
    <w:basedOn w:val="Normal"/>
    <w:next w:val="Normal"/>
    <w:link w:val="SubtitleChar"/>
    <w:uiPriority w:val="11"/>
    <w:qFormat/>
    <w:rsid w:val="007C6B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6BA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E542D"/>
    <w:rPr>
      <w:rFonts w:ascii="Calibri Light" w:hAnsi="Calibri Light"/>
      <w:color w:val="D51317"/>
      <w:sz w:val="30"/>
      <w:szCs w:val="30"/>
      <w:lang w:eastAsia="hu-HU"/>
    </w:rPr>
  </w:style>
  <w:style w:type="paragraph" w:styleId="TOC2">
    <w:name w:val="toc 2"/>
    <w:basedOn w:val="Normal"/>
    <w:next w:val="Normal"/>
    <w:autoRedefine/>
    <w:uiPriority w:val="39"/>
    <w:unhideWhenUsed/>
    <w:rsid w:val="00144959"/>
    <w:pPr>
      <w:spacing w:after="100"/>
      <w:ind w:left="220"/>
    </w:pPr>
  </w:style>
  <w:style w:type="paragraph" w:styleId="Quote">
    <w:name w:val="Quote"/>
    <w:basedOn w:val="Normal"/>
    <w:next w:val="Normal"/>
    <w:link w:val="QuoteChar"/>
    <w:uiPriority w:val="29"/>
    <w:qFormat/>
    <w:rsid w:val="00C11FFC"/>
    <w:pPr>
      <w:spacing w:before="240" w:after="240"/>
    </w:pPr>
    <w:rPr>
      <w:i/>
      <w:color w:val="595959" w:themeColor="text1" w:themeTint="A6"/>
    </w:rPr>
  </w:style>
  <w:style w:type="character" w:customStyle="1" w:styleId="QuoteChar">
    <w:name w:val="Quote Char"/>
    <w:basedOn w:val="DefaultParagraphFont"/>
    <w:link w:val="Quote"/>
    <w:uiPriority w:val="29"/>
    <w:rsid w:val="00C11FFC"/>
    <w:rPr>
      <w:i/>
      <w:color w:val="595959" w:themeColor="text1" w:themeTint="A6"/>
      <w:sz w:val="24"/>
      <w:szCs w:val="24"/>
    </w:rPr>
  </w:style>
  <w:style w:type="character" w:styleId="PlaceholderText">
    <w:name w:val="Placeholder Text"/>
    <w:basedOn w:val="DefaultParagraphFont"/>
    <w:uiPriority w:val="99"/>
    <w:semiHidden/>
    <w:rsid w:val="000E7E57"/>
    <w:rPr>
      <w:color w:val="808080"/>
    </w:rPr>
  </w:style>
  <w:style w:type="character" w:customStyle="1" w:styleId="Heading3Char">
    <w:name w:val="Heading 3 Char"/>
    <w:basedOn w:val="DefaultParagraphFont"/>
    <w:link w:val="Heading3"/>
    <w:uiPriority w:val="9"/>
    <w:rsid w:val="00E748BA"/>
    <w:rPr>
      <w:i/>
      <w:color w:val="404040" w:themeColor="text1" w:themeTint="BF"/>
      <w:sz w:val="28"/>
      <w:szCs w:val="28"/>
      <w:lang w:eastAsia="hu-HU"/>
    </w:rPr>
  </w:style>
  <w:style w:type="character" w:customStyle="1" w:styleId="Heading4Char">
    <w:name w:val="Heading 4 Char"/>
    <w:basedOn w:val="DefaultParagraphFont"/>
    <w:link w:val="Heading4"/>
    <w:uiPriority w:val="9"/>
    <w:rsid w:val="00E748BA"/>
    <w:rPr>
      <w:b/>
      <w:caps/>
      <w:color w:val="404040" w:themeColor="text1" w:themeTint="BF"/>
      <w:lang w:eastAsia="hu-HU"/>
    </w:rPr>
  </w:style>
  <w:style w:type="paragraph" w:customStyle="1" w:styleId="fedlapnorml">
    <w:name w:val="fedlap normál"/>
    <w:basedOn w:val="Normal"/>
    <w:link w:val="fedlapnormlChar"/>
    <w:qFormat/>
    <w:rsid w:val="00893B11"/>
    <w:pPr>
      <w:ind w:left="2127"/>
    </w:pPr>
  </w:style>
  <w:style w:type="character" w:styleId="Emphasis">
    <w:name w:val="Emphasis"/>
    <w:uiPriority w:val="20"/>
    <w:qFormat/>
    <w:rsid w:val="006B2622"/>
    <w:rPr>
      <w:b/>
    </w:rPr>
  </w:style>
  <w:style w:type="character" w:customStyle="1" w:styleId="fedlapnormlChar">
    <w:name w:val="fedlap normál Char"/>
    <w:basedOn w:val="DefaultParagraphFont"/>
    <w:link w:val="fedlapnorml"/>
    <w:rsid w:val="00893B11"/>
    <w:rPr>
      <w:lang w:eastAsia="hu-HU"/>
    </w:rPr>
  </w:style>
  <w:style w:type="paragraph" w:customStyle="1" w:styleId="cgalrs">
    <w:name w:val="cég aláírás"/>
    <w:basedOn w:val="Normal"/>
    <w:link w:val="cgalrsChar"/>
    <w:qFormat/>
    <w:rsid w:val="00B76FF1"/>
    <w:rPr>
      <w:rFonts w:asciiTheme="majorHAnsi" w:hAnsiTheme="majorHAnsi"/>
      <w:noProof/>
      <w:color w:val="404040" w:themeColor="text1" w:themeTint="BF"/>
      <w:szCs w:val="24"/>
    </w:rPr>
  </w:style>
  <w:style w:type="paragraph" w:customStyle="1" w:styleId="szemlyesalrs">
    <w:name w:val="személyes aláírás"/>
    <w:basedOn w:val="Normal"/>
    <w:link w:val="szemlyesalrsChar"/>
    <w:qFormat/>
    <w:rsid w:val="00B76FF1"/>
    <w:rPr>
      <w:b/>
      <w:bCs/>
      <w:i/>
      <w:noProof/>
      <w:color w:val="404040" w:themeColor="text1" w:themeTint="BF"/>
      <w:szCs w:val="24"/>
    </w:rPr>
  </w:style>
  <w:style w:type="character" w:customStyle="1" w:styleId="cgalrsChar">
    <w:name w:val="cég aláírás Char"/>
    <w:basedOn w:val="DefaultParagraphFont"/>
    <w:link w:val="cgalrs"/>
    <w:rsid w:val="00B76FF1"/>
    <w:rPr>
      <w:rFonts w:asciiTheme="majorHAnsi" w:hAnsiTheme="majorHAnsi"/>
      <w:noProof/>
      <w:color w:val="404040" w:themeColor="text1" w:themeTint="BF"/>
      <w:szCs w:val="24"/>
      <w:lang w:eastAsia="hu-HU"/>
    </w:rPr>
  </w:style>
  <w:style w:type="character" w:styleId="IntenseEmphasis">
    <w:name w:val="Intense Emphasis"/>
    <w:basedOn w:val="DefaultParagraphFont"/>
    <w:uiPriority w:val="21"/>
    <w:qFormat/>
    <w:rsid w:val="00B76FF1"/>
    <w:rPr>
      <w:b/>
      <w:i/>
      <w:iCs/>
      <w:color w:val="77210D" w:themeColor="accent5" w:themeShade="80"/>
    </w:rPr>
  </w:style>
  <w:style w:type="character" w:customStyle="1" w:styleId="szemlyesalrsChar">
    <w:name w:val="személyes aláírás Char"/>
    <w:basedOn w:val="DefaultParagraphFont"/>
    <w:link w:val="szemlyesalrs"/>
    <w:rsid w:val="00B76FF1"/>
    <w:rPr>
      <w:b/>
      <w:bCs/>
      <w:i/>
      <w:noProof/>
      <w:color w:val="404040" w:themeColor="text1" w:themeTint="BF"/>
      <w:szCs w:val="24"/>
      <w:lang w:eastAsia="hu-HU"/>
    </w:rPr>
  </w:style>
  <w:style w:type="table" w:customStyle="1" w:styleId="Referencia">
    <w:name w:val="Referencia"/>
    <w:basedOn w:val="TableNormal"/>
    <w:uiPriority w:val="99"/>
    <w:rsid w:val="009E37B8"/>
    <w:pPr>
      <w:spacing w:before="120" w:after="120" w:line="240" w:lineRule="auto"/>
    </w:pPr>
    <w:rPr>
      <w:color w:val="000000" w:themeColor="text1"/>
    </w:rPr>
    <w:tblPr/>
    <w:tblStylePr w:type="firstRow">
      <w:pPr>
        <w:wordWrap/>
        <w:spacing w:afterLines="0"/>
      </w:pPr>
      <w:rPr>
        <w:rFonts w:asciiTheme="minorHAnsi" w:hAnsiTheme="minorHAnsi"/>
        <w:b/>
        <w:caps/>
        <w:smallCaps w:val="0"/>
        <w:color w:val="404040" w:themeColor="text1" w:themeTint="BF"/>
        <w:sz w:val="22"/>
      </w:rPr>
      <w:tblPr>
        <w:tblCellMar>
          <w:top w:w="0" w:type="dxa"/>
          <w:left w:w="108" w:type="dxa"/>
          <w:bottom w:w="227" w:type="dxa"/>
          <w:right w:w="108" w:type="dxa"/>
        </w:tblCellMar>
      </w:tblPr>
    </w:tblStylePr>
    <w:tblStylePr w:type="lastRow">
      <w:rPr>
        <w:rFonts w:ascii="Calibri" w:hAnsi="Calibri"/>
        <w:i/>
        <w:color w:val="000000" w:themeColor="text1"/>
        <w:sz w:val="22"/>
      </w:rPr>
      <w:tblPr>
        <w:tblCellMar>
          <w:top w:w="0" w:type="dxa"/>
          <w:left w:w="108" w:type="dxa"/>
          <w:bottom w:w="227" w:type="dxa"/>
          <w:right w:w="108" w:type="dxa"/>
        </w:tblCellMar>
      </w:tblPr>
    </w:tblStylePr>
  </w:style>
  <w:style w:type="paragraph" w:customStyle="1" w:styleId="Alapbekezds">
    <w:name w:val="[Alapbekezdés]"/>
    <w:basedOn w:val="Normal"/>
    <w:uiPriority w:val="99"/>
    <w:rsid w:val="00234D7E"/>
    <w:pPr>
      <w:autoSpaceDE w:val="0"/>
      <w:autoSpaceDN w:val="0"/>
      <w:adjustRightInd w:val="0"/>
      <w:spacing w:line="288" w:lineRule="auto"/>
    </w:pPr>
    <w:rPr>
      <w:rFonts w:ascii="Minion Pro" w:hAnsi="Minion Pro" w:cs="Minion Pro"/>
      <w:color w:val="000000"/>
      <w:sz w:val="24"/>
      <w:szCs w:val="24"/>
      <w:lang w:eastAsia="en-US"/>
    </w:rPr>
  </w:style>
  <w:style w:type="paragraph" w:customStyle="1" w:styleId="normlszveg">
    <w:name w:val="normál szöveg"/>
    <w:basedOn w:val="Normal"/>
    <w:link w:val="normlszvegChar"/>
    <w:qFormat/>
    <w:rsid w:val="00352D73"/>
    <w:pPr>
      <w:spacing w:before="120" w:after="120"/>
      <w:jc w:val="both"/>
    </w:pPr>
  </w:style>
  <w:style w:type="character" w:customStyle="1" w:styleId="normlszvegChar">
    <w:name w:val="normál szöveg Char"/>
    <w:basedOn w:val="DefaultParagraphFont"/>
    <w:link w:val="normlszveg"/>
    <w:rsid w:val="00352D73"/>
    <w:rPr>
      <w:lang w:eastAsia="hu-HU"/>
    </w:rPr>
  </w:style>
  <w:style w:type="paragraph" w:customStyle="1" w:styleId="djttel">
    <w:name w:val="díjtétel"/>
    <w:basedOn w:val="normlszveg"/>
    <w:rsid w:val="00DE606A"/>
    <w:pPr>
      <w:tabs>
        <w:tab w:val="left" w:pos="3402"/>
      </w:tabs>
    </w:pPr>
  </w:style>
  <w:style w:type="paragraph" w:customStyle="1" w:styleId="szakaszcm">
    <w:name w:val="szakaszcím"/>
    <w:basedOn w:val="cm"/>
    <w:rsid w:val="00DF4CF2"/>
    <w:pPr>
      <w:pBdr>
        <w:bottom w:val="single" w:sz="4" w:space="8" w:color="FF0000"/>
      </w:pBdr>
      <w:spacing w:after="840"/>
      <w:ind w:left="2268" w:right="2268"/>
    </w:pPr>
  </w:style>
  <w:style w:type="paragraph" w:styleId="TOC3">
    <w:name w:val="toc 3"/>
    <w:basedOn w:val="Normal"/>
    <w:next w:val="Normal"/>
    <w:autoRedefine/>
    <w:uiPriority w:val="39"/>
    <w:unhideWhenUsed/>
    <w:rsid w:val="00E55648"/>
    <w:pPr>
      <w:spacing w:after="100"/>
      <w:ind w:left="440"/>
    </w:pPr>
  </w:style>
  <w:style w:type="table" w:customStyle="1" w:styleId="En-Co">
    <w:name w:val="En-Co"/>
    <w:basedOn w:val="TableNormal"/>
    <w:uiPriority w:val="99"/>
    <w:rsid w:val="00026AB8"/>
    <w:pPr>
      <w:spacing w:before="120" w:after="120" w:line="240" w:lineRule="auto"/>
    </w:pPr>
    <w:tblPr/>
  </w:style>
  <w:style w:type="paragraph" w:customStyle="1" w:styleId="alrs">
    <w:name w:val="aláírás"/>
    <w:basedOn w:val="Normal"/>
    <w:qFormat/>
    <w:rsid w:val="00026AB8"/>
    <w:pPr>
      <w:pBdr>
        <w:top w:val="single" w:sz="4" w:space="3" w:color="auto"/>
      </w:pBdr>
      <w:spacing w:before="840" w:line="360" w:lineRule="auto"/>
      <w:ind w:left="567" w:right="567"/>
      <w:jc w:val="center"/>
    </w:pPr>
    <w:rPr>
      <w:rFonts w:cs="Arial"/>
      <w:b/>
      <w:i/>
    </w:rPr>
  </w:style>
  <w:style w:type="character" w:customStyle="1" w:styleId="Heading5Char">
    <w:name w:val="Heading 5 Char"/>
    <w:basedOn w:val="DefaultParagraphFont"/>
    <w:link w:val="Heading5"/>
    <w:uiPriority w:val="9"/>
    <w:rsid w:val="008E0939"/>
    <w:rPr>
      <w:rFonts w:asciiTheme="majorHAnsi" w:eastAsiaTheme="majorEastAsia" w:hAnsiTheme="majorHAnsi" w:cstheme="majorBidi"/>
      <w:color w:val="C49A00" w:themeColor="accent1" w:themeShade="BF"/>
      <w:lang w:eastAsia="hu-HU"/>
    </w:rPr>
  </w:style>
  <w:style w:type="paragraph" w:customStyle="1" w:styleId="Tblzat">
    <w:name w:val="Táblázat"/>
    <w:basedOn w:val="Normal"/>
    <w:qFormat/>
    <w:rsid w:val="008E0939"/>
    <w:pPr>
      <w:widowControl w:val="0"/>
      <w:spacing w:before="60" w:after="60" w:line="240" w:lineRule="auto"/>
    </w:pPr>
    <w:rPr>
      <w:rFonts w:ascii="Tahoma" w:eastAsia="Times New Roman" w:hAnsi="Tahoma" w:cs="Calibri"/>
      <w:sz w:val="20"/>
      <w:szCs w:val="24"/>
    </w:rPr>
  </w:style>
  <w:style w:type="character" w:customStyle="1" w:styleId="apple-style-span">
    <w:name w:val="apple-style-span"/>
    <w:basedOn w:val="DefaultParagraphFont"/>
    <w:rsid w:val="008E0939"/>
  </w:style>
  <w:style w:type="table" w:customStyle="1" w:styleId="encodok">
    <w:name w:val="enco_dok"/>
    <w:basedOn w:val="PlainTable4"/>
    <w:uiPriority w:val="99"/>
    <w:rsid w:val="008E0939"/>
    <w:rPr>
      <w:rFonts w:asciiTheme="majorHAnsi" w:hAnsiTheme="majorHAnsi"/>
      <w:smallCaps/>
    </w:rPr>
    <w:tblPr/>
    <w:tcPr>
      <w:shd w:val="clear" w:color="auto" w:fill="FFFFFF" w:themeFill="background1"/>
      <w:vAlign w:val="center"/>
    </w:tc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31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irectionsmag.com/site/latlong-conver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en_co_software_dokumentum_sablon_2018.dotx" TargetMode="External"/></Relationships>
</file>

<file path=word/theme/theme1.xml><?xml version="1.0" encoding="utf-8"?>
<a:theme xmlns:a="http://schemas.openxmlformats.org/drawingml/2006/main" name="Office-téma">
  <a:themeElements>
    <a:clrScheme name="Sárga">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Nagy árnyék">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6A27F-11B7-49F9-BC5D-B72EBC343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en_co_software_dokumentum_sablon_2018</Template>
  <TotalTime>615</TotalTime>
  <Pages>7</Pages>
  <Words>1271</Words>
  <Characters>8776</Characters>
  <Application>Microsoft Office Word</Application>
  <DocSecurity>0</DocSecurity>
  <Lines>73</Lines>
  <Paragraphs>20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En-Co Software</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László Paszternák</dc:creator>
  <cp:keywords/>
  <dc:description/>
  <cp:lastModifiedBy>László Paszternák</cp:lastModifiedBy>
  <cp:revision>92</cp:revision>
  <cp:lastPrinted>2014-01-29T15:25:00Z</cp:lastPrinted>
  <dcterms:created xsi:type="dcterms:W3CDTF">2019-06-09T11:58:00Z</dcterms:created>
  <dcterms:modified xsi:type="dcterms:W3CDTF">2019-06-11T19:17:00Z</dcterms:modified>
  <cp:contentStatus/>
</cp:coreProperties>
</file>